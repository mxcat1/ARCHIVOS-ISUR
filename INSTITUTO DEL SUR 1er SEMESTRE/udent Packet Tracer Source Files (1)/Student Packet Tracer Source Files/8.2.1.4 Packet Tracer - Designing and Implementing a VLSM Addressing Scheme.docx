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3123BE" w:rsidRDefault="00C54733" w:rsidP="00922B58">
      <w:pPr>
        <w:pStyle w:val="LabTitle"/>
        <w:rPr>
          <w:rStyle w:val="LabTitleInstVersred"/>
          <w:b/>
          <w:color w:val="auto"/>
        </w:rPr>
      </w:pPr>
      <w:proofErr w:type="spellStart"/>
      <w:r w:rsidRPr="003123BE">
        <w:t>Packet</w:t>
      </w:r>
      <w:proofErr w:type="spellEnd"/>
      <w:r w:rsidRPr="003123BE">
        <w:t xml:space="preserve"> </w:t>
      </w:r>
      <w:proofErr w:type="spellStart"/>
      <w:r w:rsidRPr="003123BE">
        <w:t>Tracer</w:t>
      </w:r>
      <w:proofErr w:type="spellEnd"/>
      <w:r w:rsidRPr="003123BE">
        <w:t xml:space="preserve">: Diseño e implementación de un esquema de direccionamiento </w:t>
      </w:r>
      <w:proofErr w:type="spellStart"/>
      <w:r w:rsidRPr="003123BE">
        <w:t>VLSM</w:t>
      </w:r>
      <w:proofErr w:type="spellEnd"/>
      <w:r w:rsidRPr="003123BE">
        <w:t xml:space="preserve"> </w:t>
      </w:r>
    </w:p>
    <w:p w:rsidR="002E0504" w:rsidRPr="003123BE" w:rsidRDefault="00942EDF" w:rsidP="002E0504">
      <w:pPr>
        <w:pStyle w:val="LabSection"/>
      </w:pPr>
      <w:r w:rsidRPr="003123BE">
        <w:t>Topología</w:t>
      </w:r>
    </w:p>
    <w:p w:rsidR="002E0504" w:rsidRPr="003123BE" w:rsidRDefault="00DC5840" w:rsidP="00DC5840">
      <w:pPr>
        <w:pStyle w:val="BodyTextL25"/>
      </w:pPr>
      <w:r w:rsidRPr="003123BE">
        <w:t>Recibirá una de tres topologías posibles.</w:t>
      </w:r>
    </w:p>
    <w:p w:rsidR="00AE56C0" w:rsidRPr="003123BE" w:rsidRDefault="00AE56C0" w:rsidP="007269D0">
      <w:pPr>
        <w:pStyle w:val="LabSection"/>
        <w:numPr>
          <w:ilvl w:val="0"/>
          <w:numId w:val="0"/>
        </w:numPr>
      </w:pPr>
      <w:r w:rsidRPr="003123BE">
        <w:t>Tabla de direccionamiento</w:t>
      </w:r>
    </w:p>
    <w:tbl>
      <w:tblPr>
        <w:tblW w:w="927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809"/>
        <w:gridCol w:w="1175"/>
        <w:gridCol w:w="2210"/>
        <w:gridCol w:w="2210"/>
        <w:gridCol w:w="1866"/>
      </w:tblGrid>
      <w:tr w:rsidR="00A042CF" w:rsidRPr="003123BE" w:rsidTr="00163F8E">
        <w:trPr>
          <w:cantSplit/>
          <w:jc w:val="center"/>
        </w:trPr>
        <w:tc>
          <w:tcPr>
            <w:tcW w:w="1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042CF" w:rsidRPr="003123BE" w:rsidRDefault="00A042CF" w:rsidP="004D25CA">
            <w:pPr>
              <w:pStyle w:val="TableHeading"/>
            </w:pPr>
            <w:r w:rsidRPr="003123BE">
              <w:t>Dispositivo</w:t>
            </w: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042CF" w:rsidRPr="003123BE" w:rsidRDefault="00A042CF" w:rsidP="004D25CA">
            <w:pPr>
              <w:pStyle w:val="TableHeading"/>
            </w:pPr>
            <w:r w:rsidRPr="003123BE">
              <w:t>Interfaz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042CF" w:rsidRPr="003123BE" w:rsidRDefault="00A042CF" w:rsidP="004D25CA">
            <w:pPr>
              <w:pStyle w:val="TableHeading"/>
            </w:pPr>
            <w:r w:rsidRPr="003123BE">
              <w:t>Dirección IP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042CF" w:rsidRPr="003123BE" w:rsidRDefault="00A042CF" w:rsidP="004D25CA">
            <w:pPr>
              <w:pStyle w:val="TableHeading"/>
            </w:pPr>
            <w:r w:rsidRPr="003123BE">
              <w:t>Máscara de subred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042CF" w:rsidRPr="003123BE" w:rsidRDefault="00A042CF" w:rsidP="004D25CA">
            <w:pPr>
              <w:pStyle w:val="TableHeading"/>
            </w:pPr>
            <w:r w:rsidRPr="003123BE">
              <w:t>Gateway predeterminado</w:t>
            </w:r>
          </w:p>
        </w:tc>
      </w:tr>
      <w:tr w:rsidR="00C72214" w:rsidRPr="003123BE" w:rsidTr="00172E54">
        <w:trPr>
          <w:cantSplit/>
          <w:jc w:val="center"/>
        </w:trPr>
        <w:tc>
          <w:tcPr>
            <w:tcW w:w="1809" w:type="dxa"/>
            <w:vMerge w:val="restart"/>
            <w:vAlign w:val="center"/>
          </w:tcPr>
          <w:p w:rsidR="00C72214" w:rsidRPr="003123BE" w:rsidRDefault="00C72214" w:rsidP="00172E54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C72214" w:rsidRPr="003123BE" w:rsidRDefault="00C72214" w:rsidP="00172E54">
            <w:pPr>
              <w:pStyle w:val="TableText"/>
            </w:pPr>
            <w:proofErr w:type="spellStart"/>
            <w:r w:rsidRPr="003123BE">
              <w:t>G0</w:t>
            </w:r>
            <w:proofErr w:type="spellEnd"/>
            <w:r w:rsidRPr="003123BE">
              <w:t>/0</w:t>
            </w:r>
          </w:p>
        </w:tc>
        <w:tc>
          <w:tcPr>
            <w:tcW w:w="2210" w:type="dxa"/>
            <w:vAlign w:val="center"/>
          </w:tcPr>
          <w:p w:rsidR="00C72214" w:rsidRPr="003123BE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:rsidR="00C72214" w:rsidRPr="003123BE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:rsidR="00C72214" w:rsidRPr="003123BE" w:rsidRDefault="00C72214" w:rsidP="00172E54">
            <w:pPr>
              <w:pStyle w:val="TableText"/>
            </w:pPr>
            <w:r w:rsidRPr="003123BE">
              <w:t>N/D</w:t>
            </w:r>
          </w:p>
        </w:tc>
      </w:tr>
      <w:tr w:rsidR="00C72214" w:rsidRPr="003123BE" w:rsidTr="00172E54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C72214" w:rsidRPr="003123BE" w:rsidRDefault="00C72214" w:rsidP="00172E54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C72214" w:rsidRPr="003123BE" w:rsidRDefault="00C72214" w:rsidP="00172E54">
            <w:pPr>
              <w:pStyle w:val="TableText"/>
            </w:pPr>
            <w:proofErr w:type="spellStart"/>
            <w:r w:rsidRPr="003123BE">
              <w:t>G0</w:t>
            </w:r>
            <w:proofErr w:type="spellEnd"/>
            <w:r w:rsidRPr="003123BE">
              <w:t>/1</w:t>
            </w:r>
          </w:p>
        </w:tc>
        <w:tc>
          <w:tcPr>
            <w:tcW w:w="2210" w:type="dxa"/>
            <w:vAlign w:val="center"/>
          </w:tcPr>
          <w:p w:rsidR="00C72214" w:rsidRPr="003123BE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:rsidR="00C72214" w:rsidRPr="003123BE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:rsidR="00C72214" w:rsidRPr="003123BE" w:rsidRDefault="00C72214" w:rsidP="00172E54">
            <w:pPr>
              <w:pStyle w:val="TableText"/>
            </w:pPr>
            <w:r w:rsidRPr="003123BE">
              <w:t>N/D</w:t>
            </w:r>
          </w:p>
        </w:tc>
      </w:tr>
      <w:tr w:rsidR="00C72214" w:rsidRPr="003123BE" w:rsidTr="00172E54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C72214" w:rsidRPr="003123BE" w:rsidRDefault="00C72214" w:rsidP="00172E54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C72214" w:rsidRPr="003123BE" w:rsidRDefault="00C72214" w:rsidP="00172E54">
            <w:pPr>
              <w:pStyle w:val="TableText"/>
            </w:pPr>
            <w:proofErr w:type="spellStart"/>
            <w:r w:rsidRPr="003123BE">
              <w:t>S0</w:t>
            </w:r>
            <w:proofErr w:type="spellEnd"/>
            <w:r w:rsidRPr="003123BE">
              <w:t>/0/0</w:t>
            </w:r>
          </w:p>
        </w:tc>
        <w:tc>
          <w:tcPr>
            <w:tcW w:w="2210" w:type="dxa"/>
            <w:vAlign w:val="center"/>
          </w:tcPr>
          <w:p w:rsidR="00C72214" w:rsidRPr="003123BE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:rsidR="00C72214" w:rsidRPr="003123BE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:rsidR="00C72214" w:rsidRPr="003123BE" w:rsidRDefault="00C72214" w:rsidP="00172E54">
            <w:pPr>
              <w:pStyle w:val="TableText"/>
            </w:pPr>
            <w:r w:rsidRPr="003123BE">
              <w:t>N/D</w:t>
            </w:r>
          </w:p>
        </w:tc>
      </w:tr>
      <w:tr w:rsidR="00C72214" w:rsidRPr="003123BE" w:rsidTr="00172E54">
        <w:trPr>
          <w:cantSplit/>
          <w:jc w:val="center"/>
        </w:trPr>
        <w:tc>
          <w:tcPr>
            <w:tcW w:w="1809" w:type="dxa"/>
            <w:vMerge w:val="restart"/>
            <w:vAlign w:val="center"/>
          </w:tcPr>
          <w:p w:rsidR="00C72214" w:rsidRPr="003123BE" w:rsidRDefault="00C72214" w:rsidP="00172E54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C72214" w:rsidRPr="003123BE" w:rsidRDefault="00C72214" w:rsidP="00172E54">
            <w:pPr>
              <w:pStyle w:val="TableText"/>
            </w:pPr>
            <w:proofErr w:type="spellStart"/>
            <w:r w:rsidRPr="003123BE">
              <w:t>G0</w:t>
            </w:r>
            <w:proofErr w:type="spellEnd"/>
            <w:r w:rsidRPr="003123BE">
              <w:t>/0</w:t>
            </w:r>
          </w:p>
        </w:tc>
        <w:tc>
          <w:tcPr>
            <w:tcW w:w="2210" w:type="dxa"/>
            <w:vAlign w:val="center"/>
          </w:tcPr>
          <w:p w:rsidR="00C72214" w:rsidRPr="003123BE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:rsidR="00C72214" w:rsidRPr="003123BE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:rsidR="00C72214" w:rsidRPr="003123BE" w:rsidRDefault="00C72214" w:rsidP="00172E54">
            <w:pPr>
              <w:pStyle w:val="TableText"/>
            </w:pPr>
            <w:r w:rsidRPr="003123BE">
              <w:t>N/D</w:t>
            </w:r>
          </w:p>
        </w:tc>
      </w:tr>
      <w:tr w:rsidR="00C72214" w:rsidRPr="003123BE" w:rsidTr="00172E54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C72214" w:rsidRPr="003123BE" w:rsidRDefault="00C72214" w:rsidP="00172E54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C72214" w:rsidRPr="003123BE" w:rsidRDefault="00C72214" w:rsidP="00172E54">
            <w:pPr>
              <w:pStyle w:val="TableText"/>
            </w:pPr>
            <w:proofErr w:type="spellStart"/>
            <w:r w:rsidRPr="003123BE">
              <w:t>G0</w:t>
            </w:r>
            <w:proofErr w:type="spellEnd"/>
            <w:r w:rsidRPr="003123BE">
              <w:t xml:space="preserve">/1 </w:t>
            </w:r>
          </w:p>
        </w:tc>
        <w:tc>
          <w:tcPr>
            <w:tcW w:w="2210" w:type="dxa"/>
            <w:vAlign w:val="center"/>
          </w:tcPr>
          <w:p w:rsidR="00C72214" w:rsidRPr="003123BE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:rsidR="00C72214" w:rsidRPr="003123BE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:rsidR="00C72214" w:rsidRPr="003123BE" w:rsidRDefault="00C72214" w:rsidP="00172E54">
            <w:pPr>
              <w:pStyle w:val="TableText"/>
            </w:pPr>
            <w:r w:rsidRPr="003123BE">
              <w:t>N/D</w:t>
            </w:r>
          </w:p>
        </w:tc>
      </w:tr>
      <w:tr w:rsidR="00C72214" w:rsidRPr="003123BE" w:rsidTr="00172E54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C72214" w:rsidRPr="003123BE" w:rsidRDefault="00C72214" w:rsidP="00172E54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C72214" w:rsidRPr="003123BE" w:rsidRDefault="00C72214" w:rsidP="00172E54">
            <w:pPr>
              <w:pStyle w:val="TableText"/>
            </w:pPr>
            <w:proofErr w:type="spellStart"/>
            <w:r w:rsidRPr="003123BE">
              <w:t>S0</w:t>
            </w:r>
            <w:proofErr w:type="spellEnd"/>
            <w:r w:rsidRPr="003123BE">
              <w:t>/0/0</w:t>
            </w:r>
          </w:p>
        </w:tc>
        <w:tc>
          <w:tcPr>
            <w:tcW w:w="2210" w:type="dxa"/>
            <w:vAlign w:val="center"/>
          </w:tcPr>
          <w:p w:rsidR="00C72214" w:rsidRPr="003123BE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:rsidR="00C72214" w:rsidRPr="003123BE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:rsidR="00C72214" w:rsidRPr="003123BE" w:rsidRDefault="00C72214" w:rsidP="00172E54">
            <w:pPr>
              <w:pStyle w:val="TableText"/>
            </w:pPr>
            <w:r w:rsidRPr="003123BE">
              <w:t>N/D</w:t>
            </w:r>
          </w:p>
        </w:tc>
      </w:tr>
      <w:tr w:rsidR="00C72214" w:rsidRPr="003123BE" w:rsidTr="00172E54">
        <w:trPr>
          <w:cantSplit/>
          <w:jc w:val="center"/>
        </w:trPr>
        <w:tc>
          <w:tcPr>
            <w:tcW w:w="1809" w:type="dxa"/>
            <w:vAlign w:val="center"/>
          </w:tcPr>
          <w:p w:rsidR="00C72214" w:rsidRPr="003123BE" w:rsidRDefault="00C72214" w:rsidP="00172E54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C72214" w:rsidRPr="003123BE" w:rsidRDefault="00C72214" w:rsidP="00172E54">
            <w:pPr>
              <w:pStyle w:val="TableText"/>
            </w:pPr>
            <w:proofErr w:type="spellStart"/>
            <w:r w:rsidRPr="003123BE">
              <w:t>VLAN</w:t>
            </w:r>
            <w:proofErr w:type="spellEnd"/>
            <w:r w:rsidRPr="003123BE">
              <w:t> 1</w:t>
            </w:r>
          </w:p>
        </w:tc>
        <w:tc>
          <w:tcPr>
            <w:tcW w:w="2210" w:type="dxa"/>
            <w:vAlign w:val="center"/>
          </w:tcPr>
          <w:p w:rsidR="00C72214" w:rsidRPr="003123BE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:rsidR="00C72214" w:rsidRPr="003123BE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:rsidR="00C72214" w:rsidRPr="003123BE" w:rsidRDefault="00C72214" w:rsidP="00172E54">
            <w:pPr>
              <w:pStyle w:val="TableText"/>
              <w:rPr>
                <w:rStyle w:val="AnswerGray"/>
              </w:rPr>
            </w:pPr>
          </w:p>
        </w:tc>
      </w:tr>
      <w:tr w:rsidR="00C72214" w:rsidRPr="003123BE" w:rsidTr="00172E54">
        <w:trPr>
          <w:cantSplit/>
          <w:jc w:val="center"/>
        </w:trPr>
        <w:tc>
          <w:tcPr>
            <w:tcW w:w="1809" w:type="dxa"/>
            <w:vAlign w:val="center"/>
          </w:tcPr>
          <w:p w:rsidR="00C72214" w:rsidRPr="003123BE" w:rsidRDefault="00C72214" w:rsidP="00172E54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C72214" w:rsidRPr="003123BE" w:rsidRDefault="00C72214" w:rsidP="00172E54">
            <w:pPr>
              <w:pStyle w:val="TableText"/>
            </w:pPr>
            <w:proofErr w:type="spellStart"/>
            <w:r w:rsidRPr="003123BE">
              <w:t>VLAN</w:t>
            </w:r>
            <w:proofErr w:type="spellEnd"/>
            <w:r w:rsidRPr="003123BE">
              <w:t> 1</w:t>
            </w:r>
          </w:p>
        </w:tc>
        <w:tc>
          <w:tcPr>
            <w:tcW w:w="2210" w:type="dxa"/>
            <w:vAlign w:val="center"/>
          </w:tcPr>
          <w:p w:rsidR="00C72214" w:rsidRPr="003123BE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:rsidR="00C72214" w:rsidRPr="003123BE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:rsidR="00C72214" w:rsidRPr="003123BE" w:rsidRDefault="00C72214" w:rsidP="00172E54">
            <w:pPr>
              <w:pStyle w:val="TableText"/>
              <w:rPr>
                <w:rStyle w:val="AnswerGray"/>
              </w:rPr>
            </w:pPr>
          </w:p>
        </w:tc>
      </w:tr>
      <w:tr w:rsidR="00C72214" w:rsidRPr="003123BE" w:rsidTr="00172E54">
        <w:trPr>
          <w:cantSplit/>
          <w:jc w:val="center"/>
        </w:trPr>
        <w:tc>
          <w:tcPr>
            <w:tcW w:w="1809" w:type="dxa"/>
            <w:vAlign w:val="center"/>
          </w:tcPr>
          <w:p w:rsidR="00C72214" w:rsidRPr="003123BE" w:rsidRDefault="00C72214" w:rsidP="00172E54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C72214" w:rsidRPr="003123BE" w:rsidRDefault="00C72214" w:rsidP="00172E54">
            <w:pPr>
              <w:pStyle w:val="TableText"/>
            </w:pPr>
            <w:proofErr w:type="spellStart"/>
            <w:r w:rsidRPr="003123BE">
              <w:t>VLAN</w:t>
            </w:r>
            <w:proofErr w:type="spellEnd"/>
            <w:r w:rsidRPr="003123BE">
              <w:t> 1</w:t>
            </w:r>
          </w:p>
        </w:tc>
        <w:tc>
          <w:tcPr>
            <w:tcW w:w="2210" w:type="dxa"/>
            <w:vAlign w:val="center"/>
          </w:tcPr>
          <w:p w:rsidR="00C72214" w:rsidRPr="003123BE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:rsidR="00C72214" w:rsidRPr="003123BE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:rsidR="00C72214" w:rsidRPr="003123BE" w:rsidRDefault="00C72214" w:rsidP="00172E54">
            <w:pPr>
              <w:pStyle w:val="TableText"/>
              <w:rPr>
                <w:rStyle w:val="AnswerGray"/>
              </w:rPr>
            </w:pPr>
          </w:p>
        </w:tc>
      </w:tr>
      <w:tr w:rsidR="00C72214" w:rsidRPr="003123BE" w:rsidTr="00172E54">
        <w:trPr>
          <w:cantSplit/>
          <w:jc w:val="center"/>
        </w:trPr>
        <w:tc>
          <w:tcPr>
            <w:tcW w:w="1809" w:type="dxa"/>
            <w:vAlign w:val="center"/>
          </w:tcPr>
          <w:p w:rsidR="00C72214" w:rsidRPr="003123BE" w:rsidRDefault="00C72214" w:rsidP="00172E54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C72214" w:rsidRPr="003123BE" w:rsidRDefault="00C72214" w:rsidP="00172E54">
            <w:pPr>
              <w:pStyle w:val="TableText"/>
            </w:pPr>
            <w:proofErr w:type="spellStart"/>
            <w:r w:rsidRPr="003123BE">
              <w:t>VLAN</w:t>
            </w:r>
            <w:proofErr w:type="spellEnd"/>
            <w:r w:rsidRPr="003123BE">
              <w:t> 1</w:t>
            </w:r>
          </w:p>
        </w:tc>
        <w:tc>
          <w:tcPr>
            <w:tcW w:w="2210" w:type="dxa"/>
            <w:vAlign w:val="center"/>
          </w:tcPr>
          <w:p w:rsidR="00C72214" w:rsidRPr="003123BE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:rsidR="00C72214" w:rsidRPr="003123BE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:rsidR="00C72214" w:rsidRPr="003123BE" w:rsidRDefault="00C72214" w:rsidP="00172E54">
            <w:pPr>
              <w:pStyle w:val="TableText"/>
              <w:rPr>
                <w:rStyle w:val="AnswerGray"/>
              </w:rPr>
            </w:pPr>
          </w:p>
        </w:tc>
      </w:tr>
      <w:tr w:rsidR="00C72214" w:rsidRPr="003123BE" w:rsidTr="00172E54">
        <w:trPr>
          <w:cantSplit/>
          <w:jc w:val="center"/>
        </w:trPr>
        <w:tc>
          <w:tcPr>
            <w:tcW w:w="1809" w:type="dxa"/>
            <w:vAlign w:val="center"/>
          </w:tcPr>
          <w:p w:rsidR="00C72214" w:rsidRPr="003123BE" w:rsidRDefault="00C72214" w:rsidP="00172E54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C72214" w:rsidRPr="003123BE" w:rsidRDefault="00C72214" w:rsidP="00172E54">
            <w:pPr>
              <w:pStyle w:val="TableText"/>
            </w:pPr>
            <w:proofErr w:type="spellStart"/>
            <w:r w:rsidRPr="003123BE">
              <w:t>NIC</w:t>
            </w:r>
            <w:proofErr w:type="spellEnd"/>
          </w:p>
        </w:tc>
        <w:tc>
          <w:tcPr>
            <w:tcW w:w="2210" w:type="dxa"/>
            <w:vAlign w:val="center"/>
          </w:tcPr>
          <w:p w:rsidR="00C72214" w:rsidRPr="003123BE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:rsidR="00C72214" w:rsidRPr="003123BE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:rsidR="00C72214" w:rsidRPr="003123BE" w:rsidRDefault="00C72214" w:rsidP="00172E54">
            <w:pPr>
              <w:pStyle w:val="TableText"/>
              <w:rPr>
                <w:rStyle w:val="AnswerGray"/>
              </w:rPr>
            </w:pPr>
          </w:p>
        </w:tc>
      </w:tr>
      <w:tr w:rsidR="00C72214" w:rsidRPr="003123BE" w:rsidTr="00172E54">
        <w:trPr>
          <w:cantSplit/>
          <w:jc w:val="center"/>
        </w:trPr>
        <w:tc>
          <w:tcPr>
            <w:tcW w:w="1809" w:type="dxa"/>
            <w:vAlign w:val="center"/>
          </w:tcPr>
          <w:p w:rsidR="00C72214" w:rsidRPr="003123BE" w:rsidRDefault="00C72214" w:rsidP="00172E54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C72214" w:rsidRPr="003123BE" w:rsidRDefault="00C72214" w:rsidP="00172E54">
            <w:pPr>
              <w:pStyle w:val="TableText"/>
            </w:pPr>
            <w:proofErr w:type="spellStart"/>
            <w:r w:rsidRPr="003123BE">
              <w:t>NIC</w:t>
            </w:r>
            <w:proofErr w:type="spellEnd"/>
          </w:p>
        </w:tc>
        <w:tc>
          <w:tcPr>
            <w:tcW w:w="2210" w:type="dxa"/>
            <w:vAlign w:val="center"/>
          </w:tcPr>
          <w:p w:rsidR="00C72214" w:rsidRPr="003123BE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:rsidR="00C72214" w:rsidRPr="003123BE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:rsidR="00C72214" w:rsidRPr="003123BE" w:rsidRDefault="00C72214" w:rsidP="00172E54">
            <w:pPr>
              <w:pStyle w:val="TableText"/>
              <w:rPr>
                <w:rStyle w:val="AnswerGray"/>
              </w:rPr>
            </w:pPr>
          </w:p>
        </w:tc>
      </w:tr>
      <w:tr w:rsidR="00C72214" w:rsidRPr="003123BE" w:rsidTr="00172E54">
        <w:trPr>
          <w:cantSplit/>
          <w:jc w:val="center"/>
        </w:trPr>
        <w:tc>
          <w:tcPr>
            <w:tcW w:w="1809" w:type="dxa"/>
            <w:vAlign w:val="center"/>
          </w:tcPr>
          <w:p w:rsidR="00C72214" w:rsidRPr="003123BE" w:rsidRDefault="00C72214" w:rsidP="00172E54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C72214" w:rsidRPr="003123BE" w:rsidRDefault="00C72214" w:rsidP="00172E54">
            <w:pPr>
              <w:pStyle w:val="TableText"/>
            </w:pPr>
            <w:proofErr w:type="spellStart"/>
            <w:r w:rsidRPr="003123BE">
              <w:t>NIC</w:t>
            </w:r>
            <w:proofErr w:type="spellEnd"/>
          </w:p>
        </w:tc>
        <w:tc>
          <w:tcPr>
            <w:tcW w:w="2210" w:type="dxa"/>
            <w:vAlign w:val="center"/>
          </w:tcPr>
          <w:p w:rsidR="00C72214" w:rsidRPr="003123BE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:rsidR="00C72214" w:rsidRPr="003123BE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:rsidR="00C72214" w:rsidRPr="003123BE" w:rsidRDefault="00C72214" w:rsidP="00172E54">
            <w:pPr>
              <w:pStyle w:val="TableText"/>
              <w:rPr>
                <w:rStyle w:val="AnswerGray"/>
              </w:rPr>
            </w:pPr>
          </w:p>
        </w:tc>
      </w:tr>
      <w:tr w:rsidR="00C72214" w:rsidRPr="003123BE" w:rsidTr="00172E54">
        <w:trPr>
          <w:cantSplit/>
          <w:jc w:val="center"/>
        </w:trPr>
        <w:tc>
          <w:tcPr>
            <w:tcW w:w="1809" w:type="dxa"/>
            <w:vAlign w:val="center"/>
          </w:tcPr>
          <w:p w:rsidR="00C72214" w:rsidRPr="003123BE" w:rsidRDefault="00C72214" w:rsidP="00172E54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C72214" w:rsidRPr="003123BE" w:rsidRDefault="00C72214" w:rsidP="00172E54">
            <w:pPr>
              <w:pStyle w:val="TableText"/>
            </w:pPr>
            <w:proofErr w:type="spellStart"/>
            <w:r w:rsidRPr="003123BE">
              <w:t>NIC</w:t>
            </w:r>
            <w:proofErr w:type="spellEnd"/>
          </w:p>
        </w:tc>
        <w:tc>
          <w:tcPr>
            <w:tcW w:w="2210" w:type="dxa"/>
            <w:vAlign w:val="center"/>
          </w:tcPr>
          <w:p w:rsidR="00C72214" w:rsidRPr="003123BE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:rsidR="00C72214" w:rsidRPr="003123BE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:rsidR="00C72214" w:rsidRPr="003123BE" w:rsidRDefault="00C72214" w:rsidP="00172E54">
            <w:pPr>
              <w:pStyle w:val="TableText"/>
              <w:rPr>
                <w:rStyle w:val="AnswerGray"/>
              </w:rPr>
            </w:pPr>
          </w:p>
        </w:tc>
      </w:tr>
    </w:tbl>
    <w:p w:rsidR="009D2C27" w:rsidRPr="003123BE" w:rsidRDefault="009D2C27" w:rsidP="0014219C">
      <w:pPr>
        <w:pStyle w:val="LabSection"/>
      </w:pPr>
      <w:r w:rsidRPr="003123BE">
        <w:t>Objetivos</w:t>
      </w:r>
    </w:p>
    <w:p w:rsidR="004D25CA" w:rsidRPr="003123BE" w:rsidRDefault="004D25CA" w:rsidP="004D25CA">
      <w:pPr>
        <w:pStyle w:val="BodyTextL25"/>
        <w:rPr>
          <w:b/>
        </w:rPr>
      </w:pPr>
      <w:r w:rsidRPr="003123BE">
        <w:rPr>
          <w:b/>
        </w:rPr>
        <w:t>Parte 1: Examinar los requisitos de la red</w:t>
      </w:r>
    </w:p>
    <w:p w:rsidR="004D25CA" w:rsidRPr="003123BE" w:rsidRDefault="004D25CA" w:rsidP="004D25CA">
      <w:pPr>
        <w:pStyle w:val="BodyTextL25"/>
        <w:rPr>
          <w:b/>
        </w:rPr>
      </w:pPr>
      <w:r w:rsidRPr="003123BE">
        <w:rPr>
          <w:b/>
        </w:rPr>
        <w:t xml:space="preserve">Parte 2: Diseñar el esquema de direccionamiento </w:t>
      </w:r>
      <w:proofErr w:type="spellStart"/>
      <w:r w:rsidRPr="003123BE">
        <w:rPr>
          <w:b/>
        </w:rPr>
        <w:t>VLSM</w:t>
      </w:r>
      <w:proofErr w:type="spellEnd"/>
    </w:p>
    <w:p w:rsidR="004D25CA" w:rsidRPr="003123BE" w:rsidRDefault="004D25CA" w:rsidP="004D25CA">
      <w:pPr>
        <w:pStyle w:val="BodyTextL25"/>
        <w:rPr>
          <w:b/>
        </w:rPr>
      </w:pPr>
      <w:r w:rsidRPr="003123BE">
        <w:rPr>
          <w:b/>
        </w:rPr>
        <w:t>Parte 3: Asignar direcciones IP a los dispositivos y verificar la conectividad</w:t>
      </w:r>
    </w:p>
    <w:p w:rsidR="00C07FD9" w:rsidRPr="003123BE" w:rsidRDefault="003D38BE" w:rsidP="0014219C">
      <w:pPr>
        <w:pStyle w:val="LabSection"/>
      </w:pPr>
      <w:r w:rsidRPr="003123BE">
        <w:t>Aspectos básicos</w:t>
      </w:r>
    </w:p>
    <w:p w:rsidR="00160938" w:rsidRPr="003123BE" w:rsidRDefault="00F77D57" w:rsidP="00D02C01">
      <w:pPr>
        <w:pStyle w:val="BodyTextL25"/>
      </w:pPr>
      <w:r w:rsidRPr="003123BE">
        <w:t xml:space="preserve">En esta actividad, se le proporciona una dirección de red /24 que debe utilizar para diseñar un esquema de direccionamiento </w:t>
      </w:r>
      <w:proofErr w:type="spellStart"/>
      <w:r w:rsidRPr="003123BE">
        <w:t>VLSM</w:t>
      </w:r>
      <w:proofErr w:type="spellEnd"/>
      <w:r w:rsidRPr="003123BE">
        <w:t>. A partir de un conjunto de requisitos, asignará las subredes y el direccionamiento, configurará los dispositivos y verificará la conectividad.</w:t>
      </w:r>
    </w:p>
    <w:p w:rsidR="00112AC5" w:rsidRPr="003123BE" w:rsidRDefault="00F77D57" w:rsidP="00174522">
      <w:pPr>
        <w:pStyle w:val="PartHead"/>
        <w:tabs>
          <w:tab w:val="clear" w:pos="1980"/>
        </w:tabs>
      </w:pPr>
      <w:r w:rsidRPr="003123BE">
        <w:lastRenderedPageBreak/>
        <w:t>Examinar los requisitos de la red</w:t>
      </w:r>
    </w:p>
    <w:p w:rsidR="00112AC5" w:rsidRPr="003123BE" w:rsidRDefault="00CC54AA" w:rsidP="00174522">
      <w:pPr>
        <w:pStyle w:val="StepHead"/>
      </w:pPr>
      <w:r w:rsidRPr="003123BE">
        <w:t>Determinar la cantidad de subredes necesarias.</w:t>
      </w:r>
    </w:p>
    <w:p w:rsidR="00D02C01" w:rsidRPr="003123BE" w:rsidRDefault="00D02C01" w:rsidP="00922B58">
      <w:pPr>
        <w:pStyle w:val="BodyTextL25"/>
      </w:pPr>
      <w:r w:rsidRPr="003123BE">
        <w:t xml:space="preserve">Dividirá la dirección de red </w:t>
      </w:r>
      <w:r w:rsidR="00922B58">
        <w:rPr>
          <w:b/>
        </w:rPr>
        <w:t>_________________________</w:t>
      </w:r>
      <w:r w:rsidRPr="003123BE">
        <w:t xml:space="preserve"> en subredes. La red tiene los siguientes requisitos:</w:t>
      </w:r>
    </w:p>
    <w:p w:rsidR="00D02C01" w:rsidRPr="003123BE" w:rsidRDefault="00D02C01" w:rsidP="00922B58">
      <w:pPr>
        <w:pStyle w:val="Bulletlevel1"/>
      </w:pPr>
      <w:r w:rsidRPr="003123BE">
        <w:t xml:space="preserve">La LAN de </w:t>
      </w:r>
      <w:r w:rsidR="00922B58">
        <w:rPr>
          <w:b/>
        </w:rPr>
        <w:t>________________________</w:t>
      </w:r>
      <w:r w:rsidRPr="003123BE">
        <w:t xml:space="preserve"> requerirá direcciones IP de host </w:t>
      </w:r>
      <w:r w:rsidR="00922B58">
        <w:rPr>
          <w:b/>
        </w:rPr>
        <w:t>________________________</w:t>
      </w:r>
      <w:r w:rsidRPr="003123BE">
        <w:t>.</w:t>
      </w:r>
    </w:p>
    <w:p w:rsidR="00D02C01" w:rsidRPr="003123BE" w:rsidRDefault="00D02C01" w:rsidP="00922B58">
      <w:pPr>
        <w:pStyle w:val="Bulletlevel1"/>
      </w:pPr>
      <w:r w:rsidRPr="003123BE">
        <w:t xml:space="preserve">La LAN de </w:t>
      </w:r>
      <w:r w:rsidR="00922B58">
        <w:rPr>
          <w:b/>
        </w:rPr>
        <w:t>________________________</w:t>
      </w:r>
      <w:r w:rsidRPr="003123BE">
        <w:t xml:space="preserve"> requerirá direcciones IP de host </w:t>
      </w:r>
      <w:r w:rsidR="00922B58">
        <w:rPr>
          <w:b/>
        </w:rPr>
        <w:t>________________________</w:t>
      </w:r>
      <w:r w:rsidRPr="003123BE">
        <w:t>.</w:t>
      </w:r>
    </w:p>
    <w:p w:rsidR="00D02C01" w:rsidRPr="003123BE" w:rsidRDefault="00D02C01" w:rsidP="00922B58">
      <w:pPr>
        <w:pStyle w:val="Bulletlevel1"/>
      </w:pPr>
      <w:r w:rsidRPr="003123BE">
        <w:t xml:space="preserve">La LAN de </w:t>
      </w:r>
      <w:r w:rsidR="00922B58">
        <w:rPr>
          <w:b/>
        </w:rPr>
        <w:t>________________________</w:t>
      </w:r>
      <w:r w:rsidRPr="003123BE">
        <w:t xml:space="preserve"> requerirá direcciones IP de host </w:t>
      </w:r>
      <w:r w:rsidR="00922B58">
        <w:rPr>
          <w:b/>
        </w:rPr>
        <w:t>________________________</w:t>
      </w:r>
      <w:r w:rsidRPr="003123BE">
        <w:t>.</w:t>
      </w:r>
    </w:p>
    <w:p w:rsidR="00D02C01" w:rsidRPr="003123BE" w:rsidRDefault="00D02C01" w:rsidP="00922B58">
      <w:pPr>
        <w:pStyle w:val="Bulletlevel1"/>
      </w:pPr>
      <w:r w:rsidRPr="003123BE">
        <w:t xml:space="preserve">La LAN de </w:t>
      </w:r>
      <w:r w:rsidR="00922B58">
        <w:rPr>
          <w:b/>
        </w:rPr>
        <w:t>________________________</w:t>
      </w:r>
      <w:r w:rsidRPr="003123BE">
        <w:t xml:space="preserve"> requerirá direcciones IP de host </w:t>
      </w:r>
      <w:r w:rsidR="00922B58">
        <w:rPr>
          <w:b/>
        </w:rPr>
        <w:t>________________________</w:t>
      </w:r>
      <w:r w:rsidRPr="003123BE">
        <w:t>.</w:t>
      </w:r>
    </w:p>
    <w:p w:rsidR="00CC54AA" w:rsidRPr="003123BE" w:rsidRDefault="00CC54AA" w:rsidP="00922B58">
      <w:pPr>
        <w:pStyle w:val="BodyTextL25"/>
        <w:tabs>
          <w:tab w:val="right" w:leader="underscore" w:pos="10080"/>
        </w:tabs>
      </w:pPr>
      <w:r w:rsidRPr="003123BE">
        <w:t xml:space="preserve">¿Cuántas subredes se necesitan en la topología de la red? </w:t>
      </w:r>
      <w:r w:rsidR="00922B58">
        <w:tab/>
      </w:r>
    </w:p>
    <w:p w:rsidR="00CC54AA" w:rsidRPr="003123BE" w:rsidRDefault="00F47073" w:rsidP="00CC54AA">
      <w:pPr>
        <w:pStyle w:val="StepHead"/>
      </w:pPr>
      <w:r w:rsidRPr="003123BE">
        <w:t>Determinar la información de la máscara de subred para cada subred.</w:t>
      </w:r>
    </w:p>
    <w:p w:rsidR="00CC54AA" w:rsidRPr="003123BE" w:rsidRDefault="00F47073" w:rsidP="00922B58">
      <w:pPr>
        <w:pStyle w:val="SubStepAlpha"/>
      </w:pPr>
      <w:r w:rsidRPr="003123BE">
        <w:t xml:space="preserve">¿Qué máscara de subred admitirá la cantidad de direcciones IP requerida para </w:t>
      </w:r>
      <w:r w:rsidR="00922B58">
        <w:rPr>
          <w:b/>
        </w:rPr>
        <w:t>___________________</w:t>
      </w:r>
      <w:r w:rsidRPr="003123BE">
        <w:t xml:space="preserve">? </w:t>
      </w:r>
    </w:p>
    <w:p w:rsidR="00394738" w:rsidRPr="003123BE" w:rsidRDefault="00394738" w:rsidP="00394738">
      <w:pPr>
        <w:pStyle w:val="BodyTextL50"/>
      </w:pPr>
      <w:r w:rsidRPr="003123BE">
        <w:t xml:space="preserve">¿Cuántas direcciones de host utilizables admitirá esta subred? </w:t>
      </w:r>
      <w:r w:rsidR="00922B58">
        <w:rPr>
          <w:b/>
        </w:rPr>
        <w:t>___________________</w:t>
      </w:r>
    </w:p>
    <w:p w:rsidR="00F47073" w:rsidRPr="003123BE" w:rsidRDefault="00F47073" w:rsidP="00922B58">
      <w:pPr>
        <w:pStyle w:val="SubStepAlpha"/>
      </w:pPr>
      <w:r w:rsidRPr="003123BE">
        <w:t xml:space="preserve">¿Qué máscara de subred admitirá la cantidad de direcciones IP requerida para </w:t>
      </w:r>
      <w:r w:rsidR="00922B58">
        <w:rPr>
          <w:b/>
        </w:rPr>
        <w:t>___________________</w:t>
      </w:r>
      <w:r w:rsidRPr="003123BE">
        <w:t xml:space="preserve">? </w:t>
      </w:r>
    </w:p>
    <w:p w:rsidR="00394738" w:rsidRPr="003123BE" w:rsidRDefault="00394738" w:rsidP="00394738">
      <w:pPr>
        <w:pStyle w:val="BodyTextL50"/>
      </w:pPr>
      <w:r w:rsidRPr="003123BE">
        <w:t xml:space="preserve">¿Cuántas direcciones de host utilizables admitirá esta subred? </w:t>
      </w:r>
      <w:r w:rsidR="00922B58">
        <w:rPr>
          <w:b/>
        </w:rPr>
        <w:t>___________________</w:t>
      </w:r>
    </w:p>
    <w:p w:rsidR="00F47073" w:rsidRPr="003123BE" w:rsidRDefault="00F47073" w:rsidP="00922B58">
      <w:pPr>
        <w:pStyle w:val="SubStepAlpha"/>
      </w:pPr>
      <w:r w:rsidRPr="003123BE">
        <w:t xml:space="preserve">¿Qué máscara de subred admitirá la cantidad de direcciones IP requerida para </w:t>
      </w:r>
      <w:r w:rsidR="00922B58">
        <w:rPr>
          <w:b/>
        </w:rPr>
        <w:t>___________________</w:t>
      </w:r>
      <w:r w:rsidRPr="003123BE">
        <w:t xml:space="preserve">?  </w:t>
      </w:r>
    </w:p>
    <w:p w:rsidR="00394738" w:rsidRPr="003123BE" w:rsidRDefault="00394738" w:rsidP="00394738">
      <w:pPr>
        <w:pStyle w:val="BodyTextL50"/>
      </w:pPr>
      <w:r w:rsidRPr="003123BE">
        <w:t xml:space="preserve">¿Cuántas direcciones de host utilizables admitirá esta subred? </w:t>
      </w:r>
      <w:r w:rsidR="00922B58">
        <w:rPr>
          <w:b/>
        </w:rPr>
        <w:t>___________________</w:t>
      </w:r>
    </w:p>
    <w:p w:rsidR="00F47073" w:rsidRPr="003123BE" w:rsidRDefault="00F47073" w:rsidP="00922B58">
      <w:pPr>
        <w:pStyle w:val="SubStepAlpha"/>
      </w:pPr>
      <w:r w:rsidRPr="003123BE">
        <w:t xml:space="preserve">¿Qué máscara de subred admitirá la cantidad de direcciones IP requerida para </w:t>
      </w:r>
      <w:r w:rsidR="00922B58">
        <w:rPr>
          <w:b/>
        </w:rPr>
        <w:t>___________________</w:t>
      </w:r>
      <w:r w:rsidRPr="003123BE">
        <w:t xml:space="preserve">? </w:t>
      </w:r>
    </w:p>
    <w:p w:rsidR="00394738" w:rsidRPr="003123BE" w:rsidRDefault="00394738" w:rsidP="00394738">
      <w:pPr>
        <w:pStyle w:val="BodyTextL50"/>
      </w:pPr>
      <w:r w:rsidRPr="003123BE">
        <w:t>¿Cuántas direcciones de host utilizables admitirá esta subred?</w:t>
      </w:r>
      <w:r w:rsidR="00922B58" w:rsidRPr="00922B58">
        <w:rPr>
          <w:b/>
        </w:rPr>
        <w:t xml:space="preserve"> </w:t>
      </w:r>
      <w:r w:rsidR="00922B58">
        <w:rPr>
          <w:b/>
        </w:rPr>
        <w:t>___________________</w:t>
      </w:r>
    </w:p>
    <w:p w:rsidR="00791A17" w:rsidRPr="003123BE" w:rsidRDefault="00791A17" w:rsidP="00922B58">
      <w:pPr>
        <w:pStyle w:val="SubStepAlpha"/>
      </w:pPr>
      <w:r w:rsidRPr="003123BE">
        <w:t xml:space="preserve">¿Qué máscara de subred admitirá la cantidad de direcciones IP requerida para la conexión entre </w:t>
      </w:r>
      <w:r w:rsidR="00922B58">
        <w:rPr>
          <w:b/>
        </w:rPr>
        <w:t>___________________</w:t>
      </w:r>
      <w:r w:rsidRPr="003123BE">
        <w:t xml:space="preserve"> y </w:t>
      </w:r>
      <w:r w:rsidR="00922B58">
        <w:rPr>
          <w:b/>
        </w:rPr>
        <w:t>___________________</w:t>
      </w:r>
      <w:r w:rsidRPr="003123BE">
        <w:t>?</w:t>
      </w:r>
    </w:p>
    <w:p w:rsidR="007B05C4" w:rsidRPr="003123BE" w:rsidRDefault="007B05C4" w:rsidP="00174522">
      <w:pPr>
        <w:pStyle w:val="PartHead"/>
      </w:pPr>
      <w:r w:rsidRPr="003123BE">
        <w:t xml:space="preserve">Diseñar el esquema de direccionamiento </w:t>
      </w:r>
      <w:proofErr w:type="spellStart"/>
      <w:r w:rsidRPr="003123BE">
        <w:t>VLSM</w:t>
      </w:r>
      <w:proofErr w:type="spellEnd"/>
    </w:p>
    <w:p w:rsidR="00C07FD9" w:rsidRPr="003123BE" w:rsidRDefault="00931F68" w:rsidP="00922B58">
      <w:pPr>
        <w:pStyle w:val="StepHead"/>
      </w:pPr>
      <w:r w:rsidRPr="003123BE">
        <w:t xml:space="preserve">Dividir la red </w:t>
      </w:r>
      <w:r w:rsidR="00922B58">
        <w:rPr>
          <w:b w:val="0"/>
        </w:rPr>
        <w:t>_____________________</w:t>
      </w:r>
      <w:r w:rsidRPr="003123BE">
        <w:t xml:space="preserve"> según la cantidad de hosts por subred.</w:t>
      </w:r>
    </w:p>
    <w:p w:rsidR="00791A17" w:rsidRPr="003123BE" w:rsidRDefault="00931F68" w:rsidP="004E32FE">
      <w:pPr>
        <w:pStyle w:val="SubStepAlpha"/>
      </w:pPr>
      <w:r w:rsidRPr="003123BE">
        <w:t xml:space="preserve">Utilice la primera subred para admitir la LAN más grande. </w:t>
      </w:r>
    </w:p>
    <w:p w:rsidR="00791A17" w:rsidRPr="003123BE" w:rsidRDefault="00931F68" w:rsidP="004E32FE">
      <w:pPr>
        <w:pStyle w:val="SubStepAlpha"/>
      </w:pPr>
      <w:r w:rsidRPr="003123BE">
        <w:t xml:space="preserve">Utilice la segunda subred para admitir la segunda LAN más grande. </w:t>
      </w:r>
    </w:p>
    <w:p w:rsidR="00791A17" w:rsidRPr="003123BE" w:rsidRDefault="00791A17" w:rsidP="00791A17">
      <w:pPr>
        <w:pStyle w:val="SubStepAlpha"/>
      </w:pPr>
      <w:r w:rsidRPr="003123BE">
        <w:t>Utilice la tercera subred para admitir la tercera</w:t>
      </w:r>
      <w:r w:rsidRPr="003123BE">
        <w:rPr>
          <w:b/>
        </w:rPr>
        <w:t xml:space="preserve"> </w:t>
      </w:r>
      <w:r w:rsidRPr="003123BE">
        <w:t xml:space="preserve">LAN más grande. </w:t>
      </w:r>
    </w:p>
    <w:p w:rsidR="00791A17" w:rsidRPr="003123BE" w:rsidRDefault="00791A17" w:rsidP="00791A17">
      <w:pPr>
        <w:pStyle w:val="SubStepAlpha"/>
      </w:pPr>
      <w:r w:rsidRPr="003123BE">
        <w:t>Utilice la cuarta subred para admitir la cuarta</w:t>
      </w:r>
      <w:r w:rsidRPr="003123BE">
        <w:rPr>
          <w:b/>
        </w:rPr>
        <w:t xml:space="preserve"> </w:t>
      </w:r>
      <w:r w:rsidRPr="003123BE">
        <w:t xml:space="preserve">LAN más grande. </w:t>
      </w:r>
    </w:p>
    <w:p w:rsidR="00791A17" w:rsidRPr="003123BE" w:rsidRDefault="00791A17" w:rsidP="00922B58">
      <w:pPr>
        <w:pStyle w:val="SubStepAlpha"/>
      </w:pPr>
      <w:r w:rsidRPr="003123BE">
        <w:t xml:space="preserve">Utilice la quinta subred para admitir la conexión entre </w:t>
      </w:r>
      <w:r w:rsidR="00922B58" w:rsidRPr="00C467EC">
        <w:t>_________________________</w:t>
      </w:r>
      <w:r w:rsidRPr="003123BE">
        <w:t xml:space="preserve"> y </w:t>
      </w:r>
      <w:r w:rsidR="00922B58" w:rsidRPr="00C467EC">
        <w:t>_________________________</w:t>
      </w:r>
      <w:r w:rsidRPr="003123BE">
        <w:t xml:space="preserve">. </w:t>
      </w:r>
    </w:p>
    <w:p w:rsidR="00F8561C" w:rsidRPr="003123BE" w:rsidRDefault="00F8561C" w:rsidP="00F8561C">
      <w:pPr>
        <w:pStyle w:val="StepHead"/>
      </w:pPr>
      <w:r w:rsidRPr="003123BE">
        <w:t xml:space="preserve">Registrar las subredes </w:t>
      </w:r>
      <w:proofErr w:type="spellStart"/>
      <w:r w:rsidRPr="003123BE">
        <w:t>VLSM</w:t>
      </w:r>
      <w:proofErr w:type="spellEnd"/>
      <w:r w:rsidRPr="003123BE">
        <w:t>.</w:t>
      </w:r>
    </w:p>
    <w:p w:rsidR="00EB6326" w:rsidRPr="003123BE" w:rsidRDefault="00511516" w:rsidP="00922B58">
      <w:pPr>
        <w:pStyle w:val="BodyTextL25"/>
      </w:pPr>
      <w:r w:rsidRPr="003123BE">
        <w:t xml:space="preserve">Complete la </w:t>
      </w:r>
      <w:r w:rsidRPr="003123BE">
        <w:rPr>
          <w:b/>
        </w:rPr>
        <w:t xml:space="preserve">tabla de subredes </w:t>
      </w:r>
      <w:r w:rsidRPr="003123BE">
        <w:t xml:space="preserve">con las descripciones de las subredes (p. ej., LAN de </w:t>
      </w:r>
      <w:r w:rsidR="00922B58">
        <w:rPr>
          <w:b/>
        </w:rPr>
        <w:t>_______________________</w:t>
      </w:r>
      <w:r w:rsidRPr="003123BE">
        <w:t>), la cantidad de hosts necesarios, la dirección de red para la subred, la primera dirección de host utilizable y la dirección de difusión. Repita hasta que se incluyan todas las direcciones.</w:t>
      </w:r>
    </w:p>
    <w:p w:rsidR="00EB6326" w:rsidRPr="003123BE" w:rsidRDefault="00EB6326" w:rsidP="00EB6326">
      <w:pPr>
        <w:pStyle w:val="LabSection"/>
      </w:pPr>
      <w:r w:rsidRPr="003123BE">
        <w:lastRenderedPageBreak/>
        <w:t>Tabla de subredes</w:t>
      </w:r>
    </w:p>
    <w:tbl>
      <w:tblPr>
        <w:tblW w:w="842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602"/>
        <w:gridCol w:w="1533"/>
        <w:gridCol w:w="1846"/>
        <w:gridCol w:w="1800"/>
        <w:gridCol w:w="1642"/>
      </w:tblGrid>
      <w:tr w:rsidR="00EB6326" w:rsidRPr="003123BE" w:rsidTr="00EB6326">
        <w:trPr>
          <w:cantSplit/>
          <w:jc w:val="center"/>
        </w:trPr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B6326" w:rsidRPr="003123BE" w:rsidRDefault="00EB6326" w:rsidP="00F8561C">
            <w:pPr>
              <w:pStyle w:val="TableHeading"/>
            </w:pPr>
            <w:r w:rsidRPr="003123BE">
              <w:t>Descripción de la subred</w:t>
            </w:r>
          </w:p>
        </w:tc>
        <w:tc>
          <w:tcPr>
            <w:tcW w:w="1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B6326" w:rsidRPr="003123BE" w:rsidRDefault="00EB6326" w:rsidP="00F8561C">
            <w:pPr>
              <w:pStyle w:val="TableHeading"/>
            </w:pPr>
            <w:r w:rsidRPr="003123BE">
              <w:t>Cantidad de hosts necesarios</w:t>
            </w:r>
          </w:p>
        </w:tc>
        <w:tc>
          <w:tcPr>
            <w:tcW w:w="18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B6326" w:rsidRPr="003123BE" w:rsidRDefault="00EB6326" w:rsidP="00F8561C">
            <w:pPr>
              <w:pStyle w:val="TableHeading"/>
            </w:pPr>
            <w:r w:rsidRPr="003123BE">
              <w:t>Dirección de red/</w:t>
            </w:r>
            <w:proofErr w:type="spellStart"/>
            <w:r w:rsidRPr="003123BE">
              <w:t>CIDR</w:t>
            </w:r>
            <w:proofErr w:type="spellEnd"/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B6326" w:rsidRPr="003123BE" w:rsidRDefault="00EB6326" w:rsidP="002B7C4E">
            <w:pPr>
              <w:pStyle w:val="TableHeading"/>
            </w:pPr>
            <w:r w:rsidRPr="003123BE">
              <w:t>Primera dirección de host utilizable</w:t>
            </w:r>
          </w:p>
        </w:tc>
        <w:tc>
          <w:tcPr>
            <w:tcW w:w="1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B6326" w:rsidRPr="003123BE" w:rsidRDefault="00EB6326" w:rsidP="00F8561C">
            <w:pPr>
              <w:pStyle w:val="TableHeading"/>
            </w:pPr>
            <w:r w:rsidRPr="003123BE">
              <w:t>Dirección de difusión</w:t>
            </w:r>
          </w:p>
        </w:tc>
      </w:tr>
      <w:tr w:rsidR="00EB6326" w:rsidRPr="003123BE" w:rsidTr="00EB6326">
        <w:trPr>
          <w:cantSplit/>
          <w:jc w:val="center"/>
        </w:trPr>
        <w:tc>
          <w:tcPr>
            <w:tcW w:w="1602" w:type="dxa"/>
            <w:vAlign w:val="bottom"/>
          </w:tcPr>
          <w:p w:rsidR="00EB6326" w:rsidRPr="003123BE" w:rsidRDefault="00EB6326" w:rsidP="00EC5BD9">
            <w:pPr>
              <w:pStyle w:val="TableText"/>
            </w:pPr>
          </w:p>
        </w:tc>
        <w:tc>
          <w:tcPr>
            <w:tcW w:w="1533" w:type="dxa"/>
            <w:vAlign w:val="bottom"/>
          </w:tcPr>
          <w:p w:rsidR="00EB6326" w:rsidRPr="003123BE" w:rsidRDefault="00EB6326" w:rsidP="00EC5BD9">
            <w:pPr>
              <w:pStyle w:val="TableText"/>
            </w:pPr>
          </w:p>
        </w:tc>
        <w:tc>
          <w:tcPr>
            <w:tcW w:w="1846" w:type="dxa"/>
            <w:vAlign w:val="bottom"/>
          </w:tcPr>
          <w:p w:rsidR="00EB6326" w:rsidRPr="003123BE" w:rsidRDefault="00EB6326" w:rsidP="00EC5BD9">
            <w:pPr>
              <w:pStyle w:val="TableText"/>
            </w:pPr>
          </w:p>
        </w:tc>
        <w:tc>
          <w:tcPr>
            <w:tcW w:w="1800" w:type="dxa"/>
            <w:vAlign w:val="bottom"/>
          </w:tcPr>
          <w:p w:rsidR="00EB6326" w:rsidRPr="003123BE" w:rsidRDefault="00EB6326" w:rsidP="00EC5BD9">
            <w:pPr>
              <w:pStyle w:val="TableText"/>
            </w:pPr>
          </w:p>
        </w:tc>
        <w:tc>
          <w:tcPr>
            <w:tcW w:w="1642" w:type="dxa"/>
            <w:vAlign w:val="bottom"/>
          </w:tcPr>
          <w:p w:rsidR="00EB6326" w:rsidRPr="003123BE" w:rsidRDefault="00EB6326" w:rsidP="00EC5BD9">
            <w:pPr>
              <w:pStyle w:val="TableText"/>
            </w:pPr>
          </w:p>
        </w:tc>
      </w:tr>
      <w:tr w:rsidR="00EB6326" w:rsidRPr="003123BE" w:rsidTr="00EB6326">
        <w:trPr>
          <w:cantSplit/>
          <w:jc w:val="center"/>
        </w:trPr>
        <w:tc>
          <w:tcPr>
            <w:tcW w:w="1602" w:type="dxa"/>
            <w:vAlign w:val="bottom"/>
          </w:tcPr>
          <w:p w:rsidR="00EB6326" w:rsidRPr="003123BE" w:rsidRDefault="00EB6326" w:rsidP="00EC5BD9">
            <w:pPr>
              <w:pStyle w:val="TableText"/>
            </w:pPr>
          </w:p>
        </w:tc>
        <w:tc>
          <w:tcPr>
            <w:tcW w:w="1533" w:type="dxa"/>
            <w:vAlign w:val="bottom"/>
          </w:tcPr>
          <w:p w:rsidR="00EB6326" w:rsidRPr="003123BE" w:rsidRDefault="00EB6326" w:rsidP="00EC5BD9">
            <w:pPr>
              <w:pStyle w:val="TableText"/>
            </w:pPr>
          </w:p>
        </w:tc>
        <w:tc>
          <w:tcPr>
            <w:tcW w:w="1846" w:type="dxa"/>
            <w:vAlign w:val="bottom"/>
          </w:tcPr>
          <w:p w:rsidR="00EB6326" w:rsidRPr="003123BE" w:rsidRDefault="00EB6326" w:rsidP="00EC5BD9">
            <w:pPr>
              <w:pStyle w:val="TableText"/>
            </w:pPr>
          </w:p>
        </w:tc>
        <w:tc>
          <w:tcPr>
            <w:tcW w:w="1800" w:type="dxa"/>
            <w:vAlign w:val="bottom"/>
          </w:tcPr>
          <w:p w:rsidR="00EB6326" w:rsidRPr="003123BE" w:rsidRDefault="00EB6326" w:rsidP="00EC5BD9">
            <w:pPr>
              <w:pStyle w:val="TableText"/>
            </w:pPr>
          </w:p>
        </w:tc>
        <w:tc>
          <w:tcPr>
            <w:tcW w:w="1642" w:type="dxa"/>
            <w:vAlign w:val="bottom"/>
          </w:tcPr>
          <w:p w:rsidR="00EB6326" w:rsidRPr="003123BE" w:rsidRDefault="00EB6326" w:rsidP="00EC5BD9">
            <w:pPr>
              <w:pStyle w:val="TableText"/>
            </w:pPr>
          </w:p>
        </w:tc>
      </w:tr>
      <w:tr w:rsidR="00EB6326" w:rsidRPr="003123BE" w:rsidTr="00EB6326">
        <w:trPr>
          <w:cantSplit/>
          <w:jc w:val="center"/>
        </w:trPr>
        <w:tc>
          <w:tcPr>
            <w:tcW w:w="1602" w:type="dxa"/>
            <w:vAlign w:val="bottom"/>
          </w:tcPr>
          <w:p w:rsidR="00EB6326" w:rsidRPr="003123BE" w:rsidRDefault="00EB6326" w:rsidP="00EC5BD9">
            <w:pPr>
              <w:pStyle w:val="TableText"/>
            </w:pPr>
          </w:p>
        </w:tc>
        <w:tc>
          <w:tcPr>
            <w:tcW w:w="1533" w:type="dxa"/>
          </w:tcPr>
          <w:p w:rsidR="00EB6326" w:rsidRPr="003123BE" w:rsidRDefault="00EB6326" w:rsidP="00EC5BD9">
            <w:pPr>
              <w:pStyle w:val="TableText"/>
            </w:pPr>
          </w:p>
        </w:tc>
        <w:tc>
          <w:tcPr>
            <w:tcW w:w="1846" w:type="dxa"/>
          </w:tcPr>
          <w:p w:rsidR="00EB6326" w:rsidRPr="003123BE" w:rsidRDefault="00EB6326" w:rsidP="00EC5BD9">
            <w:pPr>
              <w:pStyle w:val="TableText"/>
            </w:pPr>
          </w:p>
        </w:tc>
        <w:tc>
          <w:tcPr>
            <w:tcW w:w="1800" w:type="dxa"/>
          </w:tcPr>
          <w:p w:rsidR="00EB6326" w:rsidRPr="003123BE" w:rsidRDefault="00EB6326" w:rsidP="00EC5BD9">
            <w:pPr>
              <w:pStyle w:val="TableText"/>
            </w:pPr>
          </w:p>
        </w:tc>
        <w:tc>
          <w:tcPr>
            <w:tcW w:w="1642" w:type="dxa"/>
          </w:tcPr>
          <w:p w:rsidR="00EB6326" w:rsidRPr="003123BE" w:rsidRDefault="00EB6326" w:rsidP="00EC5BD9">
            <w:pPr>
              <w:pStyle w:val="TableText"/>
            </w:pPr>
          </w:p>
        </w:tc>
      </w:tr>
      <w:tr w:rsidR="00EB6326" w:rsidRPr="003123BE" w:rsidTr="00EB6326">
        <w:trPr>
          <w:cantSplit/>
          <w:jc w:val="center"/>
        </w:trPr>
        <w:tc>
          <w:tcPr>
            <w:tcW w:w="1602" w:type="dxa"/>
            <w:vAlign w:val="bottom"/>
          </w:tcPr>
          <w:p w:rsidR="00EB6326" w:rsidRPr="003123BE" w:rsidRDefault="00EB6326" w:rsidP="00EC5BD9">
            <w:pPr>
              <w:pStyle w:val="TableText"/>
            </w:pPr>
          </w:p>
        </w:tc>
        <w:tc>
          <w:tcPr>
            <w:tcW w:w="1533" w:type="dxa"/>
          </w:tcPr>
          <w:p w:rsidR="00EB6326" w:rsidRPr="003123BE" w:rsidRDefault="00EB6326" w:rsidP="00EC5BD9">
            <w:pPr>
              <w:pStyle w:val="TableText"/>
            </w:pPr>
          </w:p>
        </w:tc>
        <w:tc>
          <w:tcPr>
            <w:tcW w:w="1846" w:type="dxa"/>
          </w:tcPr>
          <w:p w:rsidR="00EB6326" w:rsidRPr="003123BE" w:rsidRDefault="00EB6326" w:rsidP="00EC5BD9">
            <w:pPr>
              <w:pStyle w:val="TableText"/>
            </w:pPr>
          </w:p>
        </w:tc>
        <w:tc>
          <w:tcPr>
            <w:tcW w:w="1800" w:type="dxa"/>
          </w:tcPr>
          <w:p w:rsidR="00EB6326" w:rsidRPr="003123BE" w:rsidRDefault="00EB6326" w:rsidP="00EC5BD9">
            <w:pPr>
              <w:pStyle w:val="TableText"/>
            </w:pPr>
          </w:p>
        </w:tc>
        <w:tc>
          <w:tcPr>
            <w:tcW w:w="1642" w:type="dxa"/>
          </w:tcPr>
          <w:p w:rsidR="00EB6326" w:rsidRPr="003123BE" w:rsidRDefault="00EB6326" w:rsidP="00EC5BD9">
            <w:pPr>
              <w:pStyle w:val="TableText"/>
            </w:pPr>
          </w:p>
        </w:tc>
      </w:tr>
      <w:tr w:rsidR="00EB6326" w:rsidRPr="003123BE" w:rsidTr="00EB6326">
        <w:trPr>
          <w:cantSplit/>
          <w:jc w:val="center"/>
        </w:trPr>
        <w:tc>
          <w:tcPr>
            <w:tcW w:w="1602" w:type="dxa"/>
            <w:vAlign w:val="bottom"/>
          </w:tcPr>
          <w:p w:rsidR="00EB6326" w:rsidRPr="003123BE" w:rsidRDefault="00EB6326" w:rsidP="00EC5BD9">
            <w:pPr>
              <w:pStyle w:val="TableText"/>
            </w:pPr>
          </w:p>
        </w:tc>
        <w:tc>
          <w:tcPr>
            <w:tcW w:w="1533" w:type="dxa"/>
          </w:tcPr>
          <w:p w:rsidR="00EB6326" w:rsidRPr="003123BE" w:rsidRDefault="00EB6326" w:rsidP="00EC5BD9">
            <w:pPr>
              <w:pStyle w:val="TableText"/>
            </w:pPr>
          </w:p>
        </w:tc>
        <w:tc>
          <w:tcPr>
            <w:tcW w:w="1846" w:type="dxa"/>
          </w:tcPr>
          <w:p w:rsidR="00EB6326" w:rsidRPr="003123BE" w:rsidRDefault="00EB6326" w:rsidP="00EC5BD9">
            <w:pPr>
              <w:pStyle w:val="TableText"/>
            </w:pPr>
          </w:p>
        </w:tc>
        <w:tc>
          <w:tcPr>
            <w:tcW w:w="1800" w:type="dxa"/>
          </w:tcPr>
          <w:p w:rsidR="00EB6326" w:rsidRPr="003123BE" w:rsidRDefault="00EB6326" w:rsidP="00EC5BD9">
            <w:pPr>
              <w:pStyle w:val="TableText"/>
            </w:pPr>
          </w:p>
        </w:tc>
        <w:tc>
          <w:tcPr>
            <w:tcW w:w="1642" w:type="dxa"/>
          </w:tcPr>
          <w:p w:rsidR="00EB6326" w:rsidRPr="003123BE" w:rsidRDefault="00EB6326" w:rsidP="00EC5BD9">
            <w:pPr>
              <w:pStyle w:val="TableText"/>
            </w:pPr>
          </w:p>
        </w:tc>
      </w:tr>
    </w:tbl>
    <w:p w:rsidR="00F8561C" w:rsidRPr="003123BE" w:rsidRDefault="00F8561C" w:rsidP="00174522">
      <w:pPr>
        <w:pStyle w:val="StepHead"/>
      </w:pPr>
      <w:r w:rsidRPr="003123BE">
        <w:t>Registre el esquema de direccionamiento.</w:t>
      </w:r>
    </w:p>
    <w:p w:rsidR="00F8561C" w:rsidRPr="003123BE" w:rsidRDefault="00F8561C" w:rsidP="00922B58">
      <w:pPr>
        <w:pStyle w:val="SubStepAlpha"/>
        <w:numPr>
          <w:ilvl w:val="2"/>
          <w:numId w:val="7"/>
        </w:numPr>
      </w:pPr>
      <w:r w:rsidRPr="003123BE">
        <w:t xml:space="preserve">Asigne las primeras direcciones IP utilizables a </w:t>
      </w:r>
      <w:r w:rsidR="00922B58">
        <w:rPr>
          <w:b/>
        </w:rPr>
        <w:t>_________________________</w:t>
      </w:r>
      <w:r w:rsidRPr="003123BE">
        <w:t xml:space="preserve"> para los dos enlaces LAN y el enlace WAN.</w:t>
      </w:r>
    </w:p>
    <w:p w:rsidR="00F8561C" w:rsidRPr="003123BE" w:rsidRDefault="00F8561C" w:rsidP="00922B58">
      <w:pPr>
        <w:pStyle w:val="SubStepAlpha"/>
        <w:numPr>
          <w:ilvl w:val="2"/>
          <w:numId w:val="7"/>
        </w:numPr>
      </w:pPr>
      <w:r w:rsidRPr="003123BE">
        <w:t xml:space="preserve">Asigne las primeras direcciones IP utilizables a </w:t>
      </w:r>
      <w:r w:rsidR="00922B58">
        <w:rPr>
          <w:b/>
        </w:rPr>
        <w:t>_________________________</w:t>
      </w:r>
      <w:r w:rsidRPr="003123BE">
        <w:t xml:space="preserve"> para los dos enlaces LAN. Asigne la última dirección IP utilizable al enlace WAN.</w:t>
      </w:r>
    </w:p>
    <w:p w:rsidR="00F8561C" w:rsidRPr="003123BE" w:rsidRDefault="00F8561C" w:rsidP="00F8561C">
      <w:pPr>
        <w:pStyle w:val="SubStepAlpha"/>
        <w:numPr>
          <w:ilvl w:val="2"/>
          <w:numId w:val="7"/>
        </w:numPr>
      </w:pPr>
      <w:r w:rsidRPr="003123BE">
        <w:t xml:space="preserve">Asigne las segundas direcciones IP utilizables a los </w:t>
      </w:r>
      <w:proofErr w:type="spellStart"/>
      <w:r w:rsidRPr="003123BE">
        <w:t>switches</w:t>
      </w:r>
      <w:proofErr w:type="spellEnd"/>
      <w:r w:rsidRPr="003123BE">
        <w:t>.</w:t>
      </w:r>
    </w:p>
    <w:p w:rsidR="00F8561C" w:rsidRPr="003123BE" w:rsidRDefault="00F8561C" w:rsidP="00F8561C">
      <w:pPr>
        <w:pStyle w:val="SubStepAlpha"/>
        <w:numPr>
          <w:ilvl w:val="2"/>
          <w:numId w:val="7"/>
        </w:numPr>
      </w:pPr>
      <w:r w:rsidRPr="003123BE">
        <w:t xml:space="preserve">Asigne las últimas direcciones IP utilizables a los hosts. </w:t>
      </w:r>
    </w:p>
    <w:p w:rsidR="006F2A86" w:rsidRPr="003123BE" w:rsidRDefault="003D38BE" w:rsidP="00174522">
      <w:pPr>
        <w:pStyle w:val="PartHead"/>
        <w:tabs>
          <w:tab w:val="clear" w:pos="994"/>
          <w:tab w:val="clear" w:pos="1980"/>
          <w:tab w:val="num" w:pos="990"/>
        </w:tabs>
      </w:pPr>
      <w:r w:rsidRPr="003123BE">
        <w:t>Asignar direcciones IP a los dispositivos y verificar la conectividad</w:t>
      </w:r>
    </w:p>
    <w:p w:rsidR="00F8561C" w:rsidRPr="003123BE" w:rsidRDefault="00F8561C" w:rsidP="00F8561C">
      <w:pPr>
        <w:pStyle w:val="BodyTextL25"/>
      </w:pPr>
      <w:r w:rsidRPr="003123BE">
        <w:t>La mayor parte de la asignación de direcciones IP ya está configurada en esta red. Implemente los siguientes pasos para completar la configuración del direccionamiento.</w:t>
      </w:r>
    </w:p>
    <w:p w:rsidR="00F8561C" w:rsidRPr="003123BE" w:rsidRDefault="00F8561C" w:rsidP="00922B58">
      <w:pPr>
        <w:pStyle w:val="StepHead"/>
        <w:numPr>
          <w:ilvl w:val="1"/>
          <w:numId w:val="11"/>
        </w:numPr>
      </w:pPr>
      <w:r w:rsidRPr="003123BE">
        <w:t xml:space="preserve">Configurar la asignación de direcciones IP en las interfaces de la red LAN de </w:t>
      </w:r>
      <w:r w:rsidR="00922B58">
        <w:t>_________________________</w:t>
      </w:r>
      <w:r w:rsidRPr="003123BE">
        <w:t>.</w:t>
      </w:r>
    </w:p>
    <w:p w:rsidR="00F8561C" w:rsidRPr="003123BE" w:rsidRDefault="00F8561C" w:rsidP="00922B58">
      <w:pPr>
        <w:pStyle w:val="StepHead"/>
        <w:numPr>
          <w:ilvl w:val="1"/>
          <w:numId w:val="11"/>
        </w:numPr>
      </w:pPr>
      <w:r w:rsidRPr="003123BE">
        <w:t xml:space="preserve">Configurar la asignación de direcciones IP en </w:t>
      </w:r>
      <w:r w:rsidR="00922B58">
        <w:t>_________________________</w:t>
      </w:r>
      <w:r w:rsidRPr="003123BE">
        <w:t xml:space="preserve">, incluido el </w:t>
      </w:r>
      <w:proofErr w:type="spellStart"/>
      <w:r w:rsidRPr="003123BE">
        <w:t>gateway</w:t>
      </w:r>
      <w:proofErr w:type="spellEnd"/>
      <w:r w:rsidRPr="003123BE">
        <w:t xml:space="preserve"> predeterminado.</w:t>
      </w:r>
    </w:p>
    <w:p w:rsidR="00F8561C" w:rsidRPr="003123BE" w:rsidRDefault="00F8561C" w:rsidP="00922B58">
      <w:pPr>
        <w:pStyle w:val="StepHead"/>
        <w:numPr>
          <w:ilvl w:val="1"/>
          <w:numId w:val="11"/>
        </w:numPr>
      </w:pPr>
      <w:r w:rsidRPr="003123BE">
        <w:t xml:space="preserve">Configurar la asignación de direcciones IP en </w:t>
      </w:r>
      <w:r w:rsidR="00922B58">
        <w:t>_________________________</w:t>
      </w:r>
      <w:r w:rsidRPr="003123BE">
        <w:t xml:space="preserve">, incluido el </w:t>
      </w:r>
      <w:proofErr w:type="spellStart"/>
      <w:r w:rsidRPr="003123BE">
        <w:t>gateway</w:t>
      </w:r>
      <w:proofErr w:type="spellEnd"/>
      <w:r w:rsidRPr="003123BE">
        <w:t xml:space="preserve"> predeterminado.</w:t>
      </w:r>
    </w:p>
    <w:p w:rsidR="00F8561C" w:rsidRPr="003123BE" w:rsidRDefault="00F8561C" w:rsidP="00174522">
      <w:pPr>
        <w:pStyle w:val="StepHead"/>
        <w:numPr>
          <w:ilvl w:val="1"/>
          <w:numId w:val="11"/>
        </w:numPr>
      </w:pPr>
      <w:r w:rsidRPr="003123BE">
        <w:t>Verificar la conectividad.</w:t>
      </w:r>
    </w:p>
    <w:p w:rsidR="00F8561C" w:rsidRPr="003123BE" w:rsidRDefault="00F8561C" w:rsidP="00922B58">
      <w:pPr>
        <w:pStyle w:val="BodyTextL25"/>
      </w:pPr>
      <w:r w:rsidRPr="003123BE">
        <w:t xml:space="preserve">Solamente puede verificar la conectividad desde </w:t>
      </w:r>
      <w:r w:rsidR="00922B58">
        <w:rPr>
          <w:b/>
        </w:rPr>
        <w:t>_________________________</w:t>
      </w:r>
      <w:r w:rsidRPr="003123BE">
        <w:t xml:space="preserve">, </w:t>
      </w:r>
      <w:r w:rsidR="00922B58">
        <w:rPr>
          <w:b/>
        </w:rPr>
        <w:t>_________________________</w:t>
      </w:r>
      <w:r w:rsidRPr="003123BE">
        <w:t xml:space="preserve"> y </w:t>
      </w:r>
      <w:r w:rsidR="00922B58">
        <w:rPr>
          <w:b/>
        </w:rPr>
        <w:t>_________________________</w:t>
      </w:r>
      <w:r w:rsidRPr="003123BE">
        <w:t xml:space="preserve">. Sin embargo, debería poder hacer ping a cada dirección IP incluida en la </w:t>
      </w:r>
      <w:r w:rsidRPr="003123BE">
        <w:rPr>
          <w:b/>
        </w:rPr>
        <w:t>tabla de direccionamiento</w:t>
      </w:r>
      <w:r w:rsidRPr="003123BE">
        <w:t>.</w:t>
      </w:r>
    </w:p>
    <w:p w:rsidR="00F8561C" w:rsidRPr="003123BE" w:rsidRDefault="00F8561C" w:rsidP="00F8561C">
      <w:pPr>
        <w:pStyle w:val="LabSection"/>
      </w:pPr>
      <w:r w:rsidRPr="003123BE">
        <w:lastRenderedPageBreak/>
        <w:t xml:space="preserve">Tabla de calificación sugerida </w:t>
      </w:r>
    </w:p>
    <w:tbl>
      <w:tblPr>
        <w:tblW w:w="69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2748"/>
        <w:gridCol w:w="1529"/>
        <w:gridCol w:w="1349"/>
        <w:gridCol w:w="1303"/>
      </w:tblGrid>
      <w:tr w:rsidR="00F8561C" w:rsidRPr="003123BE" w:rsidTr="00660729">
        <w:trPr>
          <w:cantSplit/>
          <w:jc w:val="center"/>
        </w:trPr>
        <w:tc>
          <w:tcPr>
            <w:tcW w:w="27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8561C" w:rsidRPr="003123BE" w:rsidRDefault="00F8561C" w:rsidP="00660729">
            <w:pPr>
              <w:pStyle w:val="TableHeading"/>
            </w:pPr>
            <w:r w:rsidRPr="003123BE">
              <w:t>Sección de la actividad</w:t>
            </w:r>
          </w:p>
        </w:tc>
        <w:tc>
          <w:tcPr>
            <w:tcW w:w="15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8561C" w:rsidRPr="003123BE" w:rsidRDefault="00F8561C" w:rsidP="00660729">
            <w:pPr>
              <w:pStyle w:val="TableHeading"/>
            </w:pPr>
            <w:r w:rsidRPr="003123BE">
              <w:t>Ubicación de la pregunta</w:t>
            </w:r>
          </w:p>
        </w:tc>
        <w:tc>
          <w:tcPr>
            <w:tcW w:w="13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8561C" w:rsidRPr="003123BE" w:rsidRDefault="00F8561C" w:rsidP="00660729">
            <w:pPr>
              <w:pStyle w:val="TableHeading"/>
            </w:pPr>
            <w:r w:rsidRPr="003123BE">
              <w:t>Puntos posibles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8561C" w:rsidRPr="003123BE" w:rsidRDefault="00F8561C" w:rsidP="00660729">
            <w:pPr>
              <w:pStyle w:val="TableHeading"/>
            </w:pPr>
            <w:r w:rsidRPr="003123BE">
              <w:t>Puntos obtenidos</w:t>
            </w:r>
          </w:p>
        </w:tc>
      </w:tr>
      <w:tr w:rsidR="00F8561C" w:rsidRPr="003123BE" w:rsidTr="00660729">
        <w:trPr>
          <w:cantSplit/>
          <w:jc w:val="center"/>
        </w:trPr>
        <w:tc>
          <w:tcPr>
            <w:tcW w:w="2748" w:type="dxa"/>
            <w:vMerge w:val="restart"/>
            <w:shd w:val="clear" w:color="auto" w:fill="auto"/>
          </w:tcPr>
          <w:p w:rsidR="00F8561C" w:rsidRPr="003123BE" w:rsidRDefault="00F8561C" w:rsidP="00660729">
            <w:pPr>
              <w:pStyle w:val="TableText"/>
            </w:pPr>
            <w:r w:rsidRPr="003123BE">
              <w:t>Parte 1: Examinar los requisitos de la red</w:t>
            </w:r>
          </w:p>
        </w:tc>
        <w:tc>
          <w:tcPr>
            <w:tcW w:w="1529" w:type="dxa"/>
            <w:shd w:val="clear" w:color="auto" w:fill="auto"/>
            <w:vAlign w:val="bottom"/>
          </w:tcPr>
          <w:p w:rsidR="00F8561C" w:rsidRPr="003123BE" w:rsidRDefault="00F8561C" w:rsidP="00660729">
            <w:pPr>
              <w:pStyle w:val="TableText"/>
              <w:jc w:val="center"/>
            </w:pPr>
            <w:r w:rsidRPr="003123BE">
              <w:t>Paso 1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F8561C" w:rsidRPr="003123BE" w:rsidRDefault="00F8561C" w:rsidP="00660729">
            <w:pPr>
              <w:pStyle w:val="TableText"/>
              <w:jc w:val="center"/>
            </w:pPr>
            <w:r w:rsidRPr="003123BE">
              <w:t>1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F8561C" w:rsidRPr="003123BE" w:rsidRDefault="00F8561C" w:rsidP="00660729">
            <w:pPr>
              <w:pStyle w:val="TableText"/>
              <w:jc w:val="center"/>
            </w:pPr>
          </w:p>
        </w:tc>
      </w:tr>
      <w:tr w:rsidR="00F8561C" w:rsidRPr="003123BE" w:rsidTr="00660729">
        <w:trPr>
          <w:cantSplit/>
          <w:jc w:val="center"/>
        </w:trPr>
        <w:tc>
          <w:tcPr>
            <w:tcW w:w="2748" w:type="dxa"/>
            <w:vMerge/>
            <w:shd w:val="clear" w:color="auto" w:fill="auto"/>
          </w:tcPr>
          <w:p w:rsidR="00F8561C" w:rsidRPr="003123BE" w:rsidRDefault="00F8561C" w:rsidP="00660729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F8561C" w:rsidRPr="003123BE" w:rsidRDefault="00F8561C" w:rsidP="00660729">
            <w:pPr>
              <w:pStyle w:val="TableText"/>
              <w:jc w:val="center"/>
            </w:pPr>
            <w:r w:rsidRPr="003123BE">
              <w:t>Paso 2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F8561C" w:rsidRPr="003123BE" w:rsidRDefault="00D97C98" w:rsidP="00660729">
            <w:pPr>
              <w:pStyle w:val="TableText"/>
              <w:jc w:val="center"/>
            </w:pPr>
            <w:r w:rsidRPr="003123BE">
              <w:t>4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F8561C" w:rsidRPr="003123BE" w:rsidRDefault="00F8561C" w:rsidP="00660729">
            <w:pPr>
              <w:pStyle w:val="TableText"/>
              <w:jc w:val="center"/>
            </w:pPr>
          </w:p>
        </w:tc>
      </w:tr>
      <w:tr w:rsidR="00F8561C" w:rsidRPr="003123BE" w:rsidTr="00660729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bottom"/>
          </w:tcPr>
          <w:p w:rsidR="00F8561C" w:rsidRPr="003123BE" w:rsidRDefault="00D02C01" w:rsidP="00660729">
            <w:pPr>
              <w:pStyle w:val="TableText"/>
              <w:jc w:val="right"/>
              <w:rPr>
                <w:b/>
              </w:rPr>
            </w:pPr>
            <w:r w:rsidRPr="003123BE">
              <w:rPr>
                <w:b/>
              </w:rPr>
              <w:t>Total de la parte 1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F8561C" w:rsidRPr="003123BE" w:rsidRDefault="00D97C98" w:rsidP="00660729">
            <w:pPr>
              <w:pStyle w:val="TableText"/>
              <w:jc w:val="center"/>
              <w:rPr>
                <w:b/>
              </w:rPr>
            </w:pPr>
            <w:r w:rsidRPr="003123BE">
              <w:rPr>
                <w:b/>
              </w:rPr>
              <w:t>5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F8561C" w:rsidRPr="003123BE" w:rsidRDefault="00F8561C" w:rsidP="00660729">
            <w:pPr>
              <w:pStyle w:val="TableText"/>
              <w:jc w:val="center"/>
              <w:rPr>
                <w:b/>
              </w:rPr>
            </w:pPr>
          </w:p>
        </w:tc>
      </w:tr>
      <w:tr w:rsidR="00D97C98" w:rsidRPr="003123BE" w:rsidTr="00A824D3">
        <w:trPr>
          <w:cantSplit/>
          <w:jc w:val="center"/>
        </w:trPr>
        <w:tc>
          <w:tcPr>
            <w:tcW w:w="6929" w:type="dxa"/>
            <w:gridSpan w:val="4"/>
            <w:shd w:val="clear" w:color="auto" w:fill="auto"/>
            <w:vAlign w:val="center"/>
          </w:tcPr>
          <w:p w:rsidR="00D97C98" w:rsidRPr="003123BE" w:rsidRDefault="00D97C98" w:rsidP="00D97C98">
            <w:pPr>
              <w:pStyle w:val="TableText"/>
            </w:pPr>
            <w:r w:rsidRPr="003123BE">
              <w:t xml:space="preserve">Parte 2: Diseñar el esquema de direccionamiento </w:t>
            </w:r>
            <w:proofErr w:type="spellStart"/>
            <w:r w:rsidRPr="003123BE">
              <w:t>VLSM</w:t>
            </w:r>
            <w:proofErr w:type="spellEnd"/>
          </w:p>
        </w:tc>
      </w:tr>
      <w:tr w:rsidR="00D97C98" w:rsidRPr="003123BE" w:rsidTr="00F44B4C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center"/>
          </w:tcPr>
          <w:p w:rsidR="00D97C98" w:rsidRPr="003123BE" w:rsidRDefault="00D97C98" w:rsidP="00D97C98">
            <w:pPr>
              <w:pStyle w:val="TableText"/>
              <w:jc w:val="right"/>
            </w:pPr>
            <w:r w:rsidRPr="003123BE">
              <w:t>Completar la tabla de subredes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D97C98" w:rsidRPr="003123BE" w:rsidRDefault="00D97C98" w:rsidP="00660729">
            <w:pPr>
              <w:pStyle w:val="TableText"/>
              <w:jc w:val="center"/>
            </w:pPr>
            <w:r w:rsidRPr="003123BE">
              <w:t>25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D97C98" w:rsidRPr="003123BE" w:rsidRDefault="00D97C98" w:rsidP="00660729">
            <w:pPr>
              <w:pStyle w:val="TableText"/>
              <w:jc w:val="center"/>
            </w:pPr>
          </w:p>
        </w:tc>
      </w:tr>
      <w:tr w:rsidR="00D97C98" w:rsidRPr="003123BE" w:rsidTr="000A1315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</w:tcPr>
          <w:p w:rsidR="00D97C98" w:rsidRPr="003123BE" w:rsidRDefault="00D97C98" w:rsidP="00D97C98">
            <w:pPr>
              <w:pStyle w:val="TableText"/>
              <w:jc w:val="right"/>
            </w:pPr>
            <w:r w:rsidRPr="003123BE">
              <w:t>Registrar el direccionamiento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D97C98" w:rsidRPr="003123BE" w:rsidRDefault="00D97C98" w:rsidP="00660729">
            <w:pPr>
              <w:pStyle w:val="TableText"/>
              <w:jc w:val="center"/>
            </w:pPr>
            <w:r w:rsidRPr="003123BE">
              <w:t>40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D97C98" w:rsidRPr="003123BE" w:rsidRDefault="00D97C98" w:rsidP="00660729">
            <w:pPr>
              <w:pStyle w:val="TableText"/>
              <w:jc w:val="center"/>
            </w:pPr>
          </w:p>
        </w:tc>
      </w:tr>
      <w:tr w:rsidR="00F8561C" w:rsidRPr="003123BE" w:rsidTr="00660729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bottom"/>
          </w:tcPr>
          <w:p w:rsidR="00F8561C" w:rsidRPr="003123BE" w:rsidRDefault="00D02C01" w:rsidP="00D02C01">
            <w:pPr>
              <w:pStyle w:val="TableText"/>
              <w:jc w:val="right"/>
              <w:rPr>
                <w:b/>
              </w:rPr>
            </w:pPr>
            <w:r w:rsidRPr="003123BE">
              <w:rPr>
                <w:b/>
              </w:rPr>
              <w:t>Total de la parte 2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F8561C" w:rsidRPr="003123BE" w:rsidRDefault="00D97C98" w:rsidP="00660729">
            <w:pPr>
              <w:pStyle w:val="TableText"/>
              <w:jc w:val="center"/>
              <w:rPr>
                <w:b/>
              </w:rPr>
            </w:pPr>
            <w:r w:rsidRPr="003123BE">
              <w:rPr>
                <w:b/>
              </w:rPr>
              <w:t>65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F8561C" w:rsidRPr="003123BE" w:rsidRDefault="00F8561C" w:rsidP="00660729">
            <w:pPr>
              <w:pStyle w:val="TableText"/>
              <w:jc w:val="center"/>
              <w:rPr>
                <w:b/>
              </w:rPr>
            </w:pPr>
          </w:p>
        </w:tc>
      </w:tr>
      <w:tr w:rsidR="00F8561C" w:rsidRPr="003123BE" w:rsidTr="00660729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bottom"/>
          </w:tcPr>
          <w:p w:rsidR="00F8561C" w:rsidRPr="003123BE" w:rsidRDefault="00F8561C" w:rsidP="00660729">
            <w:pPr>
              <w:pStyle w:val="TableText"/>
              <w:jc w:val="right"/>
              <w:rPr>
                <w:b/>
              </w:rPr>
            </w:pPr>
            <w:r w:rsidRPr="003123BE">
              <w:rPr>
                <w:b/>
              </w:rPr>
              <w:t xml:space="preserve">Puntuación de </w:t>
            </w:r>
            <w:proofErr w:type="spellStart"/>
            <w:r w:rsidRPr="003123BE">
              <w:rPr>
                <w:b/>
              </w:rPr>
              <w:t>Packet</w:t>
            </w:r>
            <w:proofErr w:type="spellEnd"/>
            <w:r w:rsidRPr="003123BE">
              <w:rPr>
                <w:b/>
              </w:rPr>
              <w:t xml:space="preserve"> </w:t>
            </w:r>
            <w:proofErr w:type="spellStart"/>
            <w:r w:rsidRPr="003123BE">
              <w:rPr>
                <w:b/>
              </w:rPr>
              <w:t>Tracer</w:t>
            </w:r>
            <w:proofErr w:type="spellEnd"/>
          </w:p>
        </w:tc>
        <w:tc>
          <w:tcPr>
            <w:tcW w:w="1349" w:type="dxa"/>
            <w:shd w:val="clear" w:color="auto" w:fill="auto"/>
            <w:vAlign w:val="bottom"/>
          </w:tcPr>
          <w:p w:rsidR="00F8561C" w:rsidRPr="003123BE" w:rsidRDefault="00F8561C" w:rsidP="00660729">
            <w:pPr>
              <w:pStyle w:val="TableText"/>
              <w:jc w:val="center"/>
              <w:rPr>
                <w:b/>
              </w:rPr>
            </w:pPr>
            <w:r w:rsidRPr="003123BE">
              <w:rPr>
                <w:b/>
              </w:rPr>
              <w:t>30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F8561C" w:rsidRPr="003123BE" w:rsidRDefault="00F8561C" w:rsidP="00660729">
            <w:pPr>
              <w:pStyle w:val="TableText"/>
              <w:jc w:val="center"/>
              <w:rPr>
                <w:b/>
              </w:rPr>
            </w:pPr>
          </w:p>
        </w:tc>
      </w:tr>
      <w:tr w:rsidR="00F8561C" w:rsidRPr="003123BE" w:rsidTr="00660729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bottom"/>
          </w:tcPr>
          <w:p w:rsidR="00F8561C" w:rsidRPr="003123BE" w:rsidRDefault="00F8561C" w:rsidP="00660729">
            <w:pPr>
              <w:pStyle w:val="TableText"/>
              <w:jc w:val="right"/>
              <w:rPr>
                <w:b/>
              </w:rPr>
            </w:pPr>
            <w:r w:rsidRPr="003123BE">
              <w:rPr>
                <w:b/>
              </w:rPr>
              <w:t>Puntuación total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F8561C" w:rsidRPr="003123BE" w:rsidRDefault="00F8561C" w:rsidP="00660729">
            <w:pPr>
              <w:pStyle w:val="TableText"/>
              <w:jc w:val="center"/>
              <w:rPr>
                <w:b/>
              </w:rPr>
            </w:pPr>
            <w:r w:rsidRPr="003123BE">
              <w:rPr>
                <w:b/>
              </w:rPr>
              <w:t>100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F8561C" w:rsidRPr="003123BE" w:rsidRDefault="00F8561C" w:rsidP="00660729">
            <w:pPr>
              <w:pStyle w:val="TableText"/>
              <w:jc w:val="center"/>
              <w:rPr>
                <w:b/>
              </w:rPr>
            </w:pPr>
          </w:p>
        </w:tc>
      </w:tr>
    </w:tbl>
    <w:p w:rsidR="00D02C01" w:rsidRPr="003123BE" w:rsidRDefault="00D02C01" w:rsidP="00D02C01">
      <w:pPr>
        <w:pStyle w:val="BodyText2"/>
      </w:pPr>
    </w:p>
    <w:p w:rsidR="00BE15CA" w:rsidRPr="003123BE" w:rsidRDefault="00922B58" w:rsidP="00922B58">
      <w:pPr>
        <w:pStyle w:val="BodyText2"/>
      </w:pPr>
      <w:r>
        <w:t>ID:</w:t>
      </w:r>
    </w:p>
    <w:sectPr w:rsidR="00BE15CA" w:rsidRPr="003123BE" w:rsidSect="008C430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5DE1" w:rsidRDefault="003E5DE1" w:rsidP="0090659A">
      <w:pPr>
        <w:spacing w:after="0" w:line="240" w:lineRule="auto"/>
      </w:pPr>
      <w:r>
        <w:separator/>
      </w:r>
    </w:p>
    <w:p w:rsidR="003E5DE1" w:rsidRDefault="003E5DE1"/>
    <w:p w:rsidR="003E5DE1" w:rsidRDefault="003E5DE1"/>
    <w:p w:rsidR="003E5DE1" w:rsidRDefault="003E5DE1"/>
    <w:p w:rsidR="003E5DE1" w:rsidRDefault="003E5DE1"/>
  </w:endnote>
  <w:endnote w:type="continuationSeparator" w:id="0">
    <w:p w:rsidR="003E5DE1" w:rsidRDefault="003E5DE1" w:rsidP="0090659A">
      <w:pPr>
        <w:spacing w:after="0" w:line="240" w:lineRule="auto"/>
      </w:pPr>
      <w:r>
        <w:continuationSeparator/>
      </w:r>
    </w:p>
    <w:p w:rsidR="003E5DE1" w:rsidRDefault="003E5DE1"/>
    <w:p w:rsidR="003E5DE1" w:rsidRDefault="003E5DE1"/>
    <w:p w:rsidR="003E5DE1" w:rsidRDefault="003E5DE1"/>
    <w:p w:rsidR="003E5DE1" w:rsidRDefault="003E5DE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E5A" w:rsidRDefault="007D0E5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C01" w:rsidRPr="0090659A" w:rsidRDefault="00D02C01" w:rsidP="008C4307">
    <w:pPr>
      <w:pStyle w:val="Footer"/>
      <w:rPr>
        <w:szCs w:val="16"/>
      </w:rPr>
    </w:pPr>
    <w:r>
      <w:t xml:space="preserve">© </w:t>
    </w:r>
    <w:r w:rsidR="00D10B5D">
      <w:fldChar w:fldCharType="begin"/>
    </w:r>
    <w:r w:rsidR="007D0E5A">
      <w:instrText xml:space="preserve"> DATE  \@ "yyyy"  \* MERGEFORMAT </w:instrText>
    </w:r>
    <w:r w:rsidR="00D10B5D">
      <w:fldChar w:fldCharType="separate"/>
    </w:r>
    <w:r w:rsidR="00A81A31">
      <w:rPr>
        <w:noProof/>
      </w:rPr>
      <w:t>2015</w:t>
    </w:r>
    <w:r w:rsidR="00D10B5D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D10B5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D10B5D" w:rsidRPr="0090659A">
      <w:rPr>
        <w:b/>
        <w:szCs w:val="16"/>
      </w:rPr>
      <w:fldChar w:fldCharType="separate"/>
    </w:r>
    <w:r w:rsidR="00A81A31">
      <w:rPr>
        <w:b/>
        <w:noProof/>
        <w:szCs w:val="16"/>
      </w:rPr>
      <w:t>4</w:t>
    </w:r>
    <w:r w:rsidR="00D10B5D" w:rsidRPr="0090659A">
      <w:rPr>
        <w:b/>
        <w:szCs w:val="16"/>
      </w:rPr>
      <w:fldChar w:fldCharType="end"/>
    </w:r>
    <w:r>
      <w:t xml:space="preserve"> de </w:t>
    </w:r>
    <w:r w:rsidR="00D10B5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D10B5D" w:rsidRPr="0090659A">
      <w:rPr>
        <w:b/>
        <w:szCs w:val="16"/>
      </w:rPr>
      <w:fldChar w:fldCharType="separate"/>
    </w:r>
    <w:r w:rsidR="00A81A31">
      <w:rPr>
        <w:b/>
        <w:noProof/>
        <w:szCs w:val="16"/>
      </w:rPr>
      <w:t>4</w:t>
    </w:r>
    <w:r w:rsidR="00D10B5D" w:rsidRPr="0090659A">
      <w:rPr>
        <w:b/>
        <w:szCs w:val="16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C01" w:rsidRPr="0090659A" w:rsidRDefault="00D02C01" w:rsidP="008C4307">
    <w:pPr>
      <w:pStyle w:val="Footer"/>
      <w:rPr>
        <w:szCs w:val="16"/>
      </w:rPr>
    </w:pPr>
    <w:r>
      <w:t xml:space="preserve">© </w:t>
    </w:r>
    <w:r w:rsidR="00D10B5D">
      <w:fldChar w:fldCharType="begin"/>
    </w:r>
    <w:r w:rsidR="007D0E5A">
      <w:instrText xml:space="preserve"> DATE  \@ "yyyy"  \* MERGEFORMAT </w:instrText>
    </w:r>
    <w:r w:rsidR="00D10B5D">
      <w:fldChar w:fldCharType="separate"/>
    </w:r>
    <w:r w:rsidR="00A81A31">
      <w:rPr>
        <w:noProof/>
      </w:rPr>
      <w:t>2015</w:t>
    </w:r>
    <w:r w:rsidR="00D10B5D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D10B5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D10B5D" w:rsidRPr="0090659A">
      <w:rPr>
        <w:b/>
        <w:szCs w:val="16"/>
      </w:rPr>
      <w:fldChar w:fldCharType="separate"/>
    </w:r>
    <w:r w:rsidR="00A81A31">
      <w:rPr>
        <w:b/>
        <w:noProof/>
        <w:szCs w:val="16"/>
      </w:rPr>
      <w:t>1</w:t>
    </w:r>
    <w:r w:rsidR="00D10B5D" w:rsidRPr="0090659A">
      <w:rPr>
        <w:b/>
        <w:szCs w:val="16"/>
      </w:rPr>
      <w:fldChar w:fldCharType="end"/>
    </w:r>
    <w:r>
      <w:t xml:space="preserve"> de </w:t>
    </w:r>
    <w:r w:rsidR="00D10B5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D10B5D" w:rsidRPr="0090659A">
      <w:rPr>
        <w:b/>
        <w:szCs w:val="16"/>
      </w:rPr>
      <w:fldChar w:fldCharType="separate"/>
    </w:r>
    <w:r w:rsidR="00A81A31">
      <w:rPr>
        <w:b/>
        <w:noProof/>
        <w:szCs w:val="16"/>
      </w:rPr>
      <w:t>4</w:t>
    </w:r>
    <w:r w:rsidR="00D10B5D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5DE1" w:rsidRDefault="003E5DE1" w:rsidP="0090659A">
      <w:pPr>
        <w:spacing w:after="0" w:line="240" w:lineRule="auto"/>
      </w:pPr>
      <w:r>
        <w:separator/>
      </w:r>
    </w:p>
    <w:p w:rsidR="003E5DE1" w:rsidRDefault="003E5DE1"/>
    <w:p w:rsidR="003E5DE1" w:rsidRDefault="003E5DE1"/>
    <w:p w:rsidR="003E5DE1" w:rsidRDefault="003E5DE1"/>
    <w:p w:rsidR="003E5DE1" w:rsidRDefault="003E5DE1"/>
  </w:footnote>
  <w:footnote w:type="continuationSeparator" w:id="0">
    <w:p w:rsidR="003E5DE1" w:rsidRDefault="003E5DE1" w:rsidP="0090659A">
      <w:pPr>
        <w:spacing w:after="0" w:line="240" w:lineRule="auto"/>
      </w:pPr>
      <w:r>
        <w:continuationSeparator/>
      </w:r>
    </w:p>
    <w:p w:rsidR="003E5DE1" w:rsidRDefault="003E5DE1"/>
    <w:p w:rsidR="003E5DE1" w:rsidRDefault="003E5DE1"/>
    <w:p w:rsidR="003E5DE1" w:rsidRDefault="003E5DE1"/>
    <w:p w:rsidR="003E5DE1" w:rsidRDefault="003E5DE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E5A" w:rsidRDefault="007D0E5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C01" w:rsidRDefault="00D02C01" w:rsidP="00C52BA6">
    <w:pPr>
      <w:pStyle w:val="PageHead"/>
    </w:pPr>
    <w:proofErr w:type="spellStart"/>
    <w:r>
      <w:t>Packet</w:t>
    </w:r>
    <w:proofErr w:type="spellEnd"/>
    <w:r>
      <w:t xml:space="preserve"> </w:t>
    </w:r>
    <w:proofErr w:type="spellStart"/>
    <w:r>
      <w:t>Tracer</w:t>
    </w:r>
    <w:proofErr w:type="spellEnd"/>
    <w:r>
      <w:t xml:space="preserve">: Diseño e implementación de un esquema de direccionamiento </w:t>
    </w:r>
    <w:proofErr w:type="spellStart"/>
    <w:r>
      <w:t>VLSM</w:t>
    </w:r>
    <w:proofErr w:type="spellEnd"/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C01" w:rsidRDefault="00D10B5D">
    <w:pPr>
      <w:pStyle w:val="Header"/>
    </w:pPr>
    <w:r w:rsidRPr="00D10B5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alt="Cisco NetAcad_Header(Vertical)-01" style="position:absolute;margin-left:-55.5pt;margin-top:-21.6pt;width:612.3pt;height:53.4pt;z-index:251660288;visibility:visible">
          <v:imagedata r:id="rId1" o:title="Cisco NetAcad_Header(Vertical)-01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3D64A3D6"/>
    <w:styleLink w:val="PartStepSubStepList"/>
    <w:lvl w:ilvl="0">
      <w:start w:val="1"/>
      <w:numFmt w:val="decimal"/>
      <w:lvlText w:val="Part %1: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0DE16A9"/>
    <w:multiLevelType w:val="multilevel"/>
    <w:tmpl w:val="477E25D4"/>
    <w:lvl w:ilvl="0">
      <w:start w:val="1"/>
      <w:numFmt w:val="decimal"/>
      <w:pStyle w:val="PartHead"/>
      <w:lvlText w:val="Parte %1: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57022E85"/>
    <w:multiLevelType w:val="multilevel"/>
    <w:tmpl w:val="3D64A3D6"/>
    <w:lvl w:ilvl="0">
      <w:start w:val="1"/>
      <w:numFmt w:val="decimal"/>
      <w:lvlText w:val="Part %1: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1"/>
    <w:lvlOverride w:ilvl="0">
      <w:lvl w:ilvl="0">
        <w:start w:val="1"/>
        <w:numFmt w:val="decimal"/>
        <w:lvlText w:val="Part %1:"/>
        <w:lvlJc w:val="left"/>
        <w:pPr>
          <w:tabs>
            <w:tab w:val="num" w:pos="1980"/>
          </w:tabs>
          <w:ind w:left="1980" w:hanging="1080"/>
        </w:pPr>
        <w:rPr>
          <w:rFonts w:hint="default"/>
        </w:rPr>
      </w:lvl>
    </w:lvlOverride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"/>
  </w:num>
  <w:num w:numId="9">
    <w:abstractNumId w:val="2"/>
  </w:num>
  <w:num w:numId="10">
    <w:abstractNumId w:val="2"/>
  </w:num>
  <w:num w:numId="11">
    <w:abstractNumId w:val="5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33F0E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74E1"/>
    <w:rsid w:val="0003765B"/>
    <w:rsid w:val="00041AF6"/>
    <w:rsid w:val="0004499E"/>
    <w:rsid w:val="00044E62"/>
    <w:rsid w:val="00050BA4"/>
    <w:rsid w:val="00051738"/>
    <w:rsid w:val="00052548"/>
    <w:rsid w:val="00057BF2"/>
    <w:rsid w:val="00060696"/>
    <w:rsid w:val="000769CF"/>
    <w:rsid w:val="000815D8"/>
    <w:rsid w:val="00084D28"/>
    <w:rsid w:val="00085CC6"/>
    <w:rsid w:val="000873B2"/>
    <w:rsid w:val="00090C07"/>
    <w:rsid w:val="00091E8D"/>
    <w:rsid w:val="00091F3A"/>
    <w:rsid w:val="0009378D"/>
    <w:rsid w:val="00097163"/>
    <w:rsid w:val="000A22C8"/>
    <w:rsid w:val="000B2344"/>
    <w:rsid w:val="000B2CAB"/>
    <w:rsid w:val="000B7DE5"/>
    <w:rsid w:val="000D55B4"/>
    <w:rsid w:val="000E2817"/>
    <w:rsid w:val="000E65F0"/>
    <w:rsid w:val="000F072C"/>
    <w:rsid w:val="000F6743"/>
    <w:rsid w:val="00103542"/>
    <w:rsid w:val="00107B2B"/>
    <w:rsid w:val="00112AC5"/>
    <w:rsid w:val="001133DD"/>
    <w:rsid w:val="00120CBE"/>
    <w:rsid w:val="0012408D"/>
    <w:rsid w:val="001366EC"/>
    <w:rsid w:val="00137175"/>
    <w:rsid w:val="0014219C"/>
    <w:rsid w:val="001425ED"/>
    <w:rsid w:val="00144047"/>
    <w:rsid w:val="001540A3"/>
    <w:rsid w:val="00154E3A"/>
    <w:rsid w:val="001602E3"/>
    <w:rsid w:val="00160938"/>
    <w:rsid w:val="00163164"/>
    <w:rsid w:val="00163F8E"/>
    <w:rsid w:val="001710C0"/>
    <w:rsid w:val="00172AFB"/>
    <w:rsid w:val="00172E54"/>
    <w:rsid w:val="001732AC"/>
    <w:rsid w:val="00174522"/>
    <w:rsid w:val="001772B8"/>
    <w:rsid w:val="00180FBF"/>
    <w:rsid w:val="00182CF4"/>
    <w:rsid w:val="001838BB"/>
    <w:rsid w:val="00186CE1"/>
    <w:rsid w:val="00190988"/>
    <w:rsid w:val="00192F12"/>
    <w:rsid w:val="00193F14"/>
    <w:rsid w:val="00197614"/>
    <w:rsid w:val="001A0312"/>
    <w:rsid w:val="001A15DA"/>
    <w:rsid w:val="001A2694"/>
    <w:rsid w:val="001A3CC7"/>
    <w:rsid w:val="001A69AC"/>
    <w:rsid w:val="001A7DA6"/>
    <w:rsid w:val="001B67D8"/>
    <w:rsid w:val="001B6DA9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0DC8"/>
    <w:rsid w:val="001F7DD8"/>
    <w:rsid w:val="00201928"/>
    <w:rsid w:val="00203E26"/>
    <w:rsid w:val="0020449C"/>
    <w:rsid w:val="002113B8"/>
    <w:rsid w:val="00212F62"/>
    <w:rsid w:val="00215665"/>
    <w:rsid w:val="0021792C"/>
    <w:rsid w:val="002240AB"/>
    <w:rsid w:val="00225E37"/>
    <w:rsid w:val="00233892"/>
    <w:rsid w:val="00236717"/>
    <w:rsid w:val="00242E3A"/>
    <w:rsid w:val="002506CF"/>
    <w:rsid w:val="0025107F"/>
    <w:rsid w:val="002556E9"/>
    <w:rsid w:val="00260CD4"/>
    <w:rsid w:val="002639D8"/>
    <w:rsid w:val="00265F77"/>
    <w:rsid w:val="0026667C"/>
    <w:rsid w:val="00266C83"/>
    <w:rsid w:val="00274DF7"/>
    <w:rsid w:val="002768DC"/>
    <w:rsid w:val="002A0BAE"/>
    <w:rsid w:val="002A6C56"/>
    <w:rsid w:val="002B7C4E"/>
    <w:rsid w:val="002C090C"/>
    <w:rsid w:val="002C1243"/>
    <w:rsid w:val="002C1815"/>
    <w:rsid w:val="002C3434"/>
    <w:rsid w:val="002C3BB5"/>
    <w:rsid w:val="002C3EFD"/>
    <w:rsid w:val="002C475E"/>
    <w:rsid w:val="002C5787"/>
    <w:rsid w:val="002C6AD6"/>
    <w:rsid w:val="002D095B"/>
    <w:rsid w:val="002D6C2A"/>
    <w:rsid w:val="002D7A86"/>
    <w:rsid w:val="002E0504"/>
    <w:rsid w:val="002F45FF"/>
    <w:rsid w:val="002F6D17"/>
    <w:rsid w:val="00302887"/>
    <w:rsid w:val="00304AB6"/>
    <w:rsid w:val="003056EB"/>
    <w:rsid w:val="003071FF"/>
    <w:rsid w:val="00310652"/>
    <w:rsid w:val="003123BE"/>
    <w:rsid w:val="0031371D"/>
    <w:rsid w:val="0031789F"/>
    <w:rsid w:val="00320788"/>
    <w:rsid w:val="003233A3"/>
    <w:rsid w:val="0034455D"/>
    <w:rsid w:val="0034604B"/>
    <w:rsid w:val="00346D17"/>
    <w:rsid w:val="00347972"/>
    <w:rsid w:val="00353119"/>
    <w:rsid w:val="003559CC"/>
    <w:rsid w:val="003569D7"/>
    <w:rsid w:val="003608AC"/>
    <w:rsid w:val="00363251"/>
    <w:rsid w:val="0036465A"/>
    <w:rsid w:val="00391936"/>
    <w:rsid w:val="00392C65"/>
    <w:rsid w:val="00392ED5"/>
    <w:rsid w:val="00394738"/>
    <w:rsid w:val="003A19DC"/>
    <w:rsid w:val="003A1A76"/>
    <w:rsid w:val="003A1B45"/>
    <w:rsid w:val="003A650A"/>
    <w:rsid w:val="003A6A22"/>
    <w:rsid w:val="003B46FC"/>
    <w:rsid w:val="003B5767"/>
    <w:rsid w:val="003B7605"/>
    <w:rsid w:val="003C6BCA"/>
    <w:rsid w:val="003C7902"/>
    <w:rsid w:val="003D0BFF"/>
    <w:rsid w:val="003D38BE"/>
    <w:rsid w:val="003E5AD4"/>
    <w:rsid w:val="003E5BE5"/>
    <w:rsid w:val="003E5DE1"/>
    <w:rsid w:val="003E7063"/>
    <w:rsid w:val="003F18D1"/>
    <w:rsid w:val="003F3B7E"/>
    <w:rsid w:val="003F4F0E"/>
    <w:rsid w:val="003F6283"/>
    <w:rsid w:val="003F6E06"/>
    <w:rsid w:val="003F74FC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35E1E"/>
    <w:rsid w:val="00444217"/>
    <w:rsid w:val="004478F4"/>
    <w:rsid w:val="0045044A"/>
    <w:rsid w:val="00450F7A"/>
    <w:rsid w:val="00452C6D"/>
    <w:rsid w:val="00455E0B"/>
    <w:rsid w:val="004659EE"/>
    <w:rsid w:val="0047368F"/>
    <w:rsid w:val="0047778D"/>
    <w:rsid w:val="00485041"/>
    <w:rsid w:val="00492505"/>
    <w:rsid w:val="004936C2"/>
    <w:rsid w:val="0049379C"/>
    <w:rsid w:val="004950AA"/>
    <w:rsid w:val="004A146B"/>
    <w:rsid w:val="004A15E7"/>
    <w:rsid w:val="004A1CA0"/>
    <w:rsid w:val="004A22E9"/>
    <w:rsid w:val="004A5BC5"/>
    <w:rsid w:val="004B023D"/>
    <w:rsid w:val="004B3135"/>
    <w:rsid w:val="004C0909"/>
    <w:rsid w:val="004C3F97"/>
    <w:rsid w:val="004D25CA"/>
    <w:rsid w:val="004D3339"/>
    <w:rsid w:val="004D353F"/>
    <w:rsid w:val="004D36D7"/>
    <w:rsid w:val="004D43AA"/>
    <w:rsid w:val="004D682B"/>
    <w:rsid w:val="004E32FE"/>
    <w:rsid w:val="004E6152"/>
    <w:rsid w:val="004F320D"/>
    <w:rsid w:val="004F344A"/>
    <w:rsid w:val="005041A0"/>
    <w:rsid w:val="00510639"/>
    <w:rsid w:val="00511516"/>
    <w:rsid w:val="00514571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62B1"/>
    <w:rsid w:val="00580456"/>
    <w:rsid w:val="00580E73"/>
    <w:rsid w:val="00583B1C"/>
    <w:rsid w:val="00593386"/>
    <w:rsid w:val="00596563"/>
    <w:rsid w:val="00596998"/>
    <w:rsid w:val="005A0682"/>
    <w:rsid w:val="005A6E62"/>
    <w:rsid w:val="005B1498"/>
    <w:rsid w:val="005C6C64"/>
    <w:rsid w:val="005D2B29"/>
    <w:rsid w:val="005D354A"/>
    <w:rsid w:val="005E3235"/>
    <w:rsid w:val="005E4176"/>
    <w:rsid w:val="005E65B5"/>
    <w:rsid w:val="005F3AE9"/>
    <w:rsid w:val="00600202"/>
    <w:rsid w:val="006007BB"/>
    <w:rsid w:val="00601DC0"/>
    <w:rsid w:val="006034CB"/>
    <w:rsid w:val="006105F6"/>
    <w:rsid w:val="00611909"/>
    <w:rsid w:val="006131CE"/>
    <w:rsid w:val="0061344E"/>
    <w:rsid w:val="00617D6E"/>
    <w:rsid w:val="00622D61"/>
    <w:rsid w:val="00624198"/>
    <w:rsid w:val="006428E5"/>
    <w:rsid w:val="00644958"/>
    <w:rsid w:val="00660729"/>
    <w:rsid w:val="00672919"/>
    <w:rsid w:val="00686587"/>
    <w:rsid w:val="006904CF"/>
    <w:rsid w:val="00695EE2"/>
    <w:rsid w:val="0069660B"/>
    <w:rsid w:val="006A1B33"/>
    <w:rsid w:val="006A48F1"/>
    <w:rsid w:val="006A5A8F"/>
    <w:rsid w:val="006A7144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1B8"/>
    <w:rsid w:val="006C6832"/>
    <w:rsid w:val="006C799E"/>
    <w:rsid w:val="006D1370"/>
    <w:rsid w:val="006D2C28"/>
    <w:rsid w:val="006D3FC1"/>
    <w:rsid w:val="006E0987"/>
    <w:rsid w:val="006E15A5"/>
    <w:rsid w:val="006E2108"/>
    <w:rsid w:val="006E6581"/>
    <w:rsid w:val="006E71DF"/>
    <w:rsid w:val="006F1CC4"/>
    <w:rsid w:val="006F2A86"/>
    <w:rsid w:val="006F3163"/>
    <w:rsid w:val="00705FEC"/>
    <w:rsid w:val="00710CB7"/>
    <w:rsid w:val="0071147A"/>
    <w:rsid w:val="0071185D"/>
    <w:rsid w:val="007222AD"/>
    <w:rsid w:val="007267CF"/>
    <w:rsid w:val="007269D0"/>
    <w:rsid w:val="00731F3F"/>
    <w:rsid w:val="00733BAB"/>
    <w:rsid w:val="007436BF"/>
    <w:rsid w:val="007443E9"/>
    <w:rsid w:val="00745DCE"/>
    <w:rsid w:val="00753D89"/>
    <w:rsid w:val="00755C9B"/>
    <w:rsid w:val="00760FE4"/>
    <w:rsid w:val="00762D50"/>
    <w:rsid w:val="00763D8B"/>
    <w:rsid w:val="007657F6"/>
    <w:rsid w:val="0077125A"/>
    <w:rsid w:val="00784105"/>
    <w:rsid w:val="00786F58"/>
    <w:rsid w:val="00787CC1"/>
    <w:rsid w:val="00791A17"/>
    <w:rsid w:val="00792F4E"/>
    <w:rsid w:val="0079398D"/>
    <w:rsid w:val="00796C25"/>
    <w:rsid w:val="007A287C"/>
    <w:rsid w:val="007A3B2A"/>
    <w:rsid w:val="007B05C4"/>
    <w:rsid w:val="007B5522"/>
    <w:rsid w:val="007C0EE0"/>
    <w:rsid w:val="007C1B71"/>
    <w:rsid w:val="007C2FBB"/>
    <w:rsid w:val="007C6145"/>
    <w:rsid w:val="007C6F1B"/>
    <w:rsid w:val="007C7164"/>
    <w:rsid w:val="007C79CA"/>
    <w:rsid w:val="007D0E5A"/>
    <w:rsid w:val="007D1984"/>
    <w:rsid w:val="007D2AFE"/>
    <w:rsid w:val="007D34BB"/>
    <w:rsid w:val="007E3FEA"/>
    <w:rsid w:val="007F0A0B"/>
    <w:rsid w:val="007F3A60"/>
    <w:rsid w:val="007F3D0B"/>
    <w:rsid w:val="007F7C94"/>
    <w:rsid w:val="00810E4B"/>
    <w:rsid w:val="00814BAA"/>
    <w:rsid w:val="00824295"/>
    <w:rsid w:val="00830006"/>
    <w:rsid w:val="008313F3"/>
    <w:rsid w:val="008405BB"/>
    <w:rsid w:val="00846494"/>
    <w:rsid w:val="00847904"/>
    <w:rsid w:val="00847B20"/>
    <w:rsid w:val="008509D3"/>
    <w:rsid w:val="00853418"/>
    <w:rsid w:val="00857CF6"/>
    <w:rsid w:val="008610ED"/>
    <w:rsid w:val="00861C6A"/>
    <w:rsid w:val="00864C67"/>
    <w:rsid w:val="00865199"/>
    <w:rsid w:val="00867EAF"/>
    <w:rsid w:val="00873C6B"/>
    <w:rsid w:val="0087488E"/>
    <w:rsid w:val="00880833"/>
    <w:rsid w:val="0088426A"/>
    <w:rsid w:val="00890108"/>
    <w:rsid w:val="00893877"/>
    <w:rsid w:val="0089532C"/>
    <w:rsid w:val="00896681"/>
    <w:rsid w:val="008A2749"/>
    <w:rsid w:val="008A3A90"/>
    <w:rsid w:val="008A4A4D"/>
    <w:rsid w:val="008B06D4"/>
    <w:rsid w:val="008B4F20"/>
    <w:rsid w:val="008B7FFD"/>
    <w:rsid w:val="008C2920"/>
    <w:rsid w:val="008C4307"/>
    <w:rsid w:val="008C54D0"/>
    <w:rsid w:val="008D23DF"/>
    <w:rsid w:val="008D73BF"/>
    <w:rsid w:val="008D7F09"/>
    <w:rsid w:val="008E5B64"/>
    <w:rsid w:val="008E7DAA"/>
    <w:rsid w:val="008F0094"/>
    <w:rsid w:val="008F340F"/>
    <w:rsid w:val="008F3696"/>
    <w:rsid w:val="00903523"/>
    <w:rsid w:val="0090659A"/>
    <w:rsid w:val="00915986"/>
    <w:rsid w:val="00917624"/>
    <w:rsid w:val="00922163"/>
    <w:rsid w:val="00922B58"/>
    <w:rsid w:val="00930386"/>
    <w:rsid w:val="009309F5"/>
    <w:rsid w:val="00931F68"/>
    <w:rsid w:val="00933237"/>
    <w:rsid w:val="00933F28"/>
    <w:rsid w:val="00942EDF"/>
    <w:rsid w:val="009476C0"/>
    <w:rsid w:val="009518F0"/>
    <w:rsid w:val="00963E34"/>
    <w:rsid w:val="00964DFA"/>
    <w:rsid w:val="009674CD"/>
    <w:rsid w:val="00971411"/>
    <w:rsid w:val="0098155C"/>
    <w:rsid w:val="00983B77"/>
    <w:rsid w:val="00986BEE"/>
    <w:rsid w:val="00994D18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D3AB5"/>
    <w:rsid w:val="009D3C5F"/>
    <w:rsid w:val="009E2309"/>
    <w:rsid w:val="009E3097"/>
    <w:rsid w:val="009E42B9"/>
    <w:rsid w:val="00A014A3"/>
    <w:rsid w:val="00A0412D"/>
    <w:rsid w:val="00A042CF"/>
    <w:rsid w:val="00A04560"/>
    <w:rsid w:val="00A1256A"/>
    <w:rsid w:val="00A13B12"/>
    <w:rsid w:val="00A21211"/>
    <w:rsid w:val="00A34E7F"/>
    <w:rsid w:val="00A46F0A"/>
    <w:rsid w:val="00A46F25"/>
    <w:rsid w:val="00A47CC2"/>
    <w:rsid w:val="00A55AC1"/>
    <w:rsid w:val="00A60146"/>
    <w:rsid w:val="00A622C4"/>
    <w:rsid w:val="00A67B6C"/>
    <w:rsid w:val="00A754B4"/>
    <w:rsid w:val="00A807C1"/>
    <w:rsid w:val="00A81A31"/>
    <w:rsid w:val="00A83374"/>
    <w:rsid w:val="00A90750"/>
    <w:rsid w:val="00A940C5"/>
    <w:rsid w:val="00A96172"/>
    <w:rsid w:val="00AA68F9"/>
    <w:rsid w:val="00AB0D6A"/>
    <w:rsid w:val="00AB1113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AF111D"/>
    <w:rsid w:val="00B00914"/>
    <w:rsid w:val="00B02A8E"/>
    <w:rsid w:val="00B052EE"/>
    <w:rsid w:val="00B05846"/>
    <w:rsid w:val="00B059C6"/>
    <w:rsid w:val="00B1081F"/>
    <w:rsid w:val="00B2024E"/>
    <w:rsid w:val="00B24A3F"/>
    <w:rsid w:val="00B27499"/>
    <w:rsid w:val="00B3010D"/>
    <w:rsid w:val="00B35151"/>
    <w:rsid w:val="00B425BE"/>
    <w:rsid w:val="00B433F2"/>
    <w:rsid w:val="00B458E8"/>
    <w:rsid w:val="00B51805"/>
    <w:rsid w:val="00B5397B"/>
    <w:rsid w:val="00B62809"/>
    <w:rsid w:val="00B6361A"/>
    <w:rsid w:val="00B7675A"/>
    <w:rsid w:val="00B7742D"/>
    <w:rsid w:val="00B81898"/>
    <w:rsid w:val="00B8606B"/>
    <w:rsid w:val="00B878E7"/>
    <w:rsid w:val="00B927F5"/>
    <w:rsid w:val="00B97278"/>
    <w:rsid w:val="00BA1D0B"/>
    <w:rsid w:val="00BA6972"/>
    <w:rsid w:val="00BB1E0D"/>
    <w:rsid w:val="00BB4D9B"/>
    <w:rsid w:val="00BB73FF"/>
    <w:rsid w:val="00BB7688"/>
    <w:rsid w:val="00BC498B"/>
    <w:rsid w:val="00BC7CAC"/>
    <w:rsid w:val="00BD6D76"/>
    <w:rsid w:val="00BE15CA"/>
    <w:rsid w:val="00BE56B3"/>
    <w:rsid w:val="00BF04E8"/>
    <w:rsid w:val="00BF16BF"/>
    <w:rsid w:val="00BF4352"/>
    <w:rsid w:val="00BF4D1F"/>
    <w:rsid w:val="00BF61E2"/>
    <w:rsid w:val="00C011EF"/>
    <w:rsid w:val="00C02A73"/>
    <w:rsid w:val="00C063D2"/>
    <w:rsid w:val="00C07FD9"/>
    <w:rsid w:val="00C10955"/>
    <w:rsid w:val="00C11C4D"/>
    <w:rsid w:val="00C1213B"/>
    <w:rsid w:val="00C1712C"/>
    <w:rsid w:val="00C23E16"/>
    <w:rsid w:val="00C27E37"/>
    <w:rsid w:val="00C30479"/>
    <w:rsid w:val="00C3126E"/>
    <w:rsid w:val="00C32713"/>
    <w:rsid w:val="00C351B8"/>
    <w:rsid w:val="00C370B1"/>
    <w:rsid w:val="00C410D9"/>
    <w:rsid w:val="00C44DB7"/>
    <w:rsid w:val="00C4510A"/>
    <w:rsid w:val="00C47149"/>
    <w:rsid w:val="00C47F2E"/>
    <w:rsid w:val="00C52BA6"/>
    <w:rsid w:val="00C53723"/>
    <w:rsid w:val="00C54733"/>
    <w:rsid w:val="00C569F9"/>
    <w:rsid w:val="00C57A1A"/>
    <w:rsid w:val="00C611BC"/>
    <w:rsid w:val="00C6258F"/>
    <w:rsid w:val="00C6268A"/>
    <w:rsid w:val="00C63DF6"/>
    <w:rsid w:val="00C63E58"/>
    <w:rsid w:val="00C6495E"/>
    <w:rsid w:val="00C670EE"/>
    <w:rsid w:val="00C67E3B"/>
    <w:rsid w:val="00C72214"/>
    <w:rsid w:val="00C73C57"/>
    <w:rsid w:val="00C74F80"/>
    <w:rsid w:val="00C81D80"/>
    <w:rsid w:val="00C879C1"/>
    <w:rsid w:val="00C87E2A"/>
    <w:rsid w:val="00C90311"/>
    <w:rsid w:val="00C91C26"/>
    <w:rsid w:val="00C9477E"/>
    <w:rsid w:val="00C975BA"/>
    <w:rsid w:val="00CA73D5"/>
    <w:rsid w:val="00CB171F"/>
    <w:rsid w:val="00CB5268"/>
    <w:rsid w:val="00CC1C87"/>
    <w:rsid w:val="00CC1F2D"/>
    <w:rsid w:val="00CC3000"/>
    <w:rsid w:val="00CC4859"/>
    <w:rsid w:val="00CC54AA"/>
    <w:rsid w:val="00CC7A35"/>
    <w:rsid w:val="00CD072A"/>
    <w:rsid w:val="00CD7F73"/>
    <w:rsid w:val="00CE26C5"/>
    <w:rsid w:val="00CE36AF"/>
    <w:rsid w:val="00CE54DD"/>
    <w:rsid w:val="00CF0DA5"/>
    <w:rsid w:val="00CF1295"/>
    <w:rsid w:val="00CF1EB5"/>
    <w:rsid w:val="00CF240B"/>
    <w:rsid w:val="00CF791A"/>
    <w:rsid w:val="00D00D7D"/>
    <w:rsid w:val="00D02C01"/>
    <w:rsid w:val="00D04EA5"/>
    <w:rsid w:val="00D10B5D"/>
    <w:rsid w:val="00D12A6B"/>
    <w:rsid w:val="00D139C8"/>
    <w:rsid w:val="00D17F81"/>
    <w:rsid w:val="00D2321F"/>
    <w:rsid w:val="00D2758C"/>
    <w:rsid w:val="00D275CA"/>
    <w:rsid w:val="00D2789B"/>
    <w:rsid w:val="00D345AB"/>
    <w:rsid w:val="00D3491A"/>
    <w:rsid w:val="00D41566"/>
    <w:rsid w:val="00D432B8"/>
    <w:rsid w:val="00D458EC"/>
    <w:rsid w:val="00D501B0"/>
    <w:rsid w:val="00D52582"/>
    <w:rsid w:val="00D5355C"/>
    <w:rsid w:val="00D54D40"/>
    <w:rsid w:val="00D55435"/>
    <w:rsid w:val="00D5565F"/>
    <w:rsid w:val="00D56A0E"/>
    <w:rsid w:val="00D57AD3"/>
    <w:rsid w:val="00D635FE"/>
    <w:rsid w:val="00D729DE"/>
    <w:rsid w:val="00D75B6A"/>
    <w:rsid w:val="00D802D4"/>
    <w:rsid w:val="00D823A2"/>
    <w:rsid w:val="00D833D6"/>
    <w:rsid w:val="00D84BDA"/>
    <w:rsid w:val="00D876A8"/>
    <w:rsid w:val="00D87F26"/>
    <w:rsid w:val="00D93063"/>
    <w:rsid w:val="00D933B0"/>
    <w:rsid w:val="00D935AA"/>
    <w:rsid w:val="00D977E8"/>
    <w:rsid w:val="00D97C98"/>
    <w:rsid w:val="00DA0380"/>
    <w:rsid w:val="00DA79B0"/>
    <w:rsid w:val="00DB1C89"/>
    <w:rsid w:val="00DB3763"/>
    <w:rsid w:val="00DB4029"/>
    <w:rsid w:val="00DB5F4D"/>
    <w:rsid w:val="00DB6DA5"/>
    <w:rsid w:val="00DC076B"/>
    <w:rsid w:val="00DC186F"/>
    <w:rsid w:val="00DC252F"/>
    <w:rsid w:val="00DC45DB"/>
    <w:rsid w:val="00DC5840"/>
    <w:rsid w:val="00DC6050"/>
    <w:rsid w:val="00DE4D6F"/>
    <w:rsid w:val="00DE6F44"/>
    <w:rsid w:val="00DF3DF7"/>
    <w:rsid w:val="00DF7562"/>
    <w:rsid w:val="00E037D9"/>
    <w:rsid w:val="00E1299B"/>
    <w:rsid w:val="00E130EB"/>
    <w:rsid w:val="00E162CD"/>
    <w:rsid w:val="00E17FA5"/>
    <w:rsid w:val="00E26930"/>
    <w:rsid w:val="00E27257"/>
    <w:rsid w:val="00E33F0E"/>
    <w:rsid w:val="00E36D52"/>
    <w:rsid w:val="00E413FB"/>
    <w:rsid w:val="00E449D0"/>
    <w:rsid w:val="00E4506A"/>
    <w:rsid w:val="00E53F99"/>
    <w:rsid w:val="00E56510"/>
    <w:rsid w:val="00E62EA8"/>
    <w:rsid w:val="00E66B2E"/>
    <w:rsid w:val="00E66F0F"/>
    <w:rsid w:val="00E67A6E"/>
    <w:rsid w:val="00E71B43"/>
    <w:rsid w:val="00E81612"/>
    <w:rsid w:val="00E87D18"/>
    <w:rsid w:val="00E87D62"/>
    <w:rsid w:val="00E87E1A"/>
    <w:rsid w:val="00E96CDE"/>
    <w:rsid w:val="00EA486E"/>
    <w:rsid w:val="00EA4FA3"/>
    <w:rsid w:val="00EB001B"/>
    <w:rsid w:val="00EB6326"/>
    <w:rsid w:val="00EB6C33"/>
    <w:rsid w:val="00EB73B6"/>
    <w:rsid w:val="00EC5BD9"/>
    <w:rsid w:val="00ED2596"/>
    <w:rsid w:val="00ED6019"/>
    <w:rsid w:val="00ED6ABD"/>
    <w:rsid w:val="00ED7830"/>
    <w:rsid w:val="00EE3909"/>
    <w:rsid w:val="00EF4205"/>
    <w:rsid w:val="00EF5939"/>
    <w:rsid w:val="00F008A7"/>
    <w:rsid w:val="00F01714"/>
    <w:rsid w:val="00F0258F"/>
    <w:rsid w:val="00F02D06"/>
    <w:rsid w:val="00F03CA8"/>
    <w:rsid w:val="00F04904"/>
    <w:rsid w:val="00F06FDD"/>
    <w:rsid w:val="00F10819"/>
    <w:rsid w:val="00F16F35"/>
    <w:rsid w:val="00F20FF2"/>
    <w:rsid w:val="00F2229D"/>
    <w:rsid w:val="00F23FFD"/>
    <w:rsid w:val="00F25ABB"/>
    <w:rsid w:val="00F27963"/>
    <w:rsid w:val="00F30446"/>
    <w:rsid w:val="00F4135D"/>
    <w:rsid w:val="00F41F1B"/>
    <w:rsid w:val="00F46BD9"/>
    <w:rsid w:val="00F47073"/>
    <w:rsid w:val="00F60BE0"/>
    <w:rsid w:val="00F6280E"/>
    <w:rsid w:val="00F64CD0"/>
    <w:rsid w:val="00F7050A"/>
    <w:rsid w:val="00F75533"/>
    <w:rsid w:val="00F77D57"/>
    <w:rsid w:val="00F8561C"/>
    <w:rsid w:val="00F9210D"/>
    <w:rsid w:val="00FA3811"/>
    <w:rsid w:val="00FA3B9F"/>
    <w:rsid w:val="00FA3F06"/>
    <w:rsid w:val="00FA4A26"/>
    <w:rsid w:val="00FA7084"/>
    <w:rsid w:val="00FA7BEF"/>
    <w:rsid w:val="00FB1929"/>
    <w:rsid w:val="00FB5FD9"/>
    <w:rsid w:val="00FC29A0"/>
    <w:rsid w:val="00FC5B86"/>
    <w:rsid w:val="00FD33AB"/>
    <w:rsid w:val="00FD4724"/>
    <w:rsid w:val="00FD4A68"/>
    <w:rsid w:val="00FD4A7E"/>
    <w:rsid w:val="00FD68ED"/>
    <w:rsid w:val="00FE2824"/>
    <w:rsid w:val="00FE661F"/>
    <w:rsid w:val="00FF0400"/>
    <w:rsid w:val="00FF3D6B"/>
    <w:rsid w:val="00FF43BD"/>
    <w:rsid w:val="00FF7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8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174522"/>
    <w:pPr>
      <w:keepNext/>
      <w:numPr>
        <w:numId w:val="8"/>
      </w:numPr>
      <w:tabs>
        <w:tab w:val="left" w:pos="994"/>
      </w:tabs>
      <w:spacing w:before="240"/>
      <w:ind w:left="108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8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0"/>
        <w:numId w:val="0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7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Emphasis">
    <w:name w:val="Emphasis"/>
    <w:basedOn w:val="DefaultParagraphFont"/>
    <w:uiPriority w:val="20"/>
    <w:qFormat/>
    <w:rsid w:val="0087488E"/>
    <w:rPr>
      <w:i/>
      <w:iCs/>
    </w:rPr>
  </w:style>
  <w:style w:type="paragraph" w:customStyle="1" w:styleId="BodyText2">
    <w:name w:val="Body Text2"/>
    <w:basedOn w:val="Normal"/>
    <w:qFormat/>
    <w:rsid w:val="00BE15CA"/>
    <w:pPr>
      <w:spacing w:line="240" w:lineRule="auto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SectionList"/>
    <w:pPr>
      <w:numPr>
        <w:numId w:val="4"/>
      </w:numPr>
    </w:pPr>
  </w:style>
  <w:style w:type="numbering" w:customStyle="1" w:styleId="Heading2Char">
    <w:name w:val="PartStepSubStepList"/>
    <w:pPr>
      <w:numPr>
        <w:numId w:val="7"/>
      </w:numPr>
    </w:pPr>
  </w:style>
  <w:style w:type="numbering" w:customStyle="1" w:styleId="ClientNote">
    <w:name w:val="BulletList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Desktop\Sandbox\development\Griffin\en\1.0\Activities\PT\NetworkFund\Chapter-08\8.2.1.5_Designing_and_Implementing_a_VLSM_Addressing_Scheme\canvas\8.2.1.5%20Packet%20Tracer%20C%20-%20Designing%20and%20Implementing%20a%20VLSM%20Addressing%20Sche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5A8F39-355D-43AB-BB64-003ED5261B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AA6DFDE-13DA-4385-90A2-E5E8B21CD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8.2.1.5 Packet Tracer C - Designing and Implementing a VLSM Addressing Scheme.dotx</Template>
  <TotalTime>45</TotalTime>
  <Pages>4</Pages>
  <Words>758</Words>
  <Characters>4352</Characters>
  <Application>Microsoft Office Word</Application>
  <DocSecurity>0</DocSecurity>
  <Lines>181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Johnson</dc:creator>
  <cp:lastModifiedBy>Windows User</cp:lastModifiedBy>
  <cp:revision>12</cp:revision>
  <cp:lastPrinted>2013-02-23T22:11:00Z</cp:lastPrinted>
  <dcterms:created xsi:type="dcterms:W3CDTF">2013-03-19T12:07:00Z</dcterms:created>
  <dcterms:modified xsi:type="dcterms:W3CDTF">2015-12-11T03:24:00Z</dcterms:modified>
</cp:coreProperties>
</file>