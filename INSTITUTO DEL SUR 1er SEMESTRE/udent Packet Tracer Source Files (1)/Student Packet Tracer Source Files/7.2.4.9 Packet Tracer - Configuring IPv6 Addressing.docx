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BF4110" w:rsidRDefault="00ED4545" w:rsidP="004F00BF">
      <w:pPr>
        <w:pStyle w:val="LabTitle"/>
        <w:rPr>
          <w:rStyle w:val="LabTitleInstVersred"/>
          <w:b/>
          <w:color w:val="auto"/>
        </w:rPr>
      </w:pPr>
      <w:proofErr w:type="spellStart"/>
      <w:r w:rsidRPr="00BF4110">
        <w:t>Packet</w:t>
      </w:r>
      <w:proofErr w:type="spellEnd"/>
      <w:r w:rsidRPr="00BF4110">
        <w:t xml:space="preserve"> </w:t>
      </w:r>
      <w:proofErr w:type="spellStart"/>
      <w:r w:rsidRPr="00BF4110">
        <w:t>Tracer</w:t>
      </w:r>
      <w:proofErr w:type="spellEnd"/>
      <w:r w:rsidRPr="00BF4110">
        <w:t xml:space="preserve">: Configuración de direccionamiento </w:t>
      </w:r>
      <w:proofErr w:type="spellStart"/>
      <w:r w:rsidRPr="00BF4110">
        <w:t>IPv6</w:t>
      </w:r>
      <w:proofErr w:type="spellEnd"/>
      <w:r w:rsidRPr="00BF4110">
        <w:t xml:space="preserve"> </w:t>
      </w:r>
    </w:p>
    <w:p w:rsidR="00EB60AE" w:rsidRPr="00BF4110" w:rsidRDefault="00EB60AE" w:rsidP="00EB60AE">
      <w:pPr>
        <w:pStyle w:val="LabSection"/>
      </w:pPr>
      <w:r w:rsidRPr="00BF4110">
        <w:t>Topología</w:t>
      </w:r>
    </w:p>
    <w:p w:rsidR="00EB60AE" w:rsidRPr="00BF4110" w:rsidRDefault="0003659A" w:rsidP="00EB60AE">
      <w:pPr>
        <w:pStyle w:val="Visual"/>
      </w:pPr>
      <w:r w:rsidRPr="00BF4110">
        <w:rPr>
          <w:noProof/>
          <w:lang w:val="en-US" w:eastAsia="zh-CN" w:bidi="ar-SA"/>
        </w:rPr>
        <w:drawing>
          <wp:inline distT="0" distB="0" distL="0" distR="0">
            <wp:extent cx="3762375" cy="32967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F4110" w:rsidRDefault="00603E7B" w:rsidP="009860CA">
      <w:pPr>
        <w:pStyle w:val="LabSection"/>
        <w:keepNext w:val="0"/>
      </w:pPr>
      <w:r w:rsidRPr="00BF4110">
        <w:t>Tabla de direccionamiento</w:t>
      </w:r>
    </w:p>
    <w:tbl>
      <w:tblPr>
        <w:tblW w:w="8156" w:type="dxa"/>
        <w:jc w:val="center"/>
        <w:tblInd w:w="-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23"/>
        <w:gridCol w:w="1260"/>
        <w:gridCol w:w="2468"/>
        <w:gridCol w:w="3005"/>
      </w:tblGrid>
      <w:tr w:rsidR="00073044" w:rsidRPr="00BF4110" w:rsidTr="009860CA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BF4110" w:rsidRDefault="00073044" w:rsidP="009860CA">
            <w:pPr>
              <w:pStyle w:val="TableHeading"/>
              <w:keepNext w:val="0"/>
            </w:pPr>
            <w:r w:rsidRPr="00BF4110">
              <w:t>Dispositivo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BF4110" w:rsidRDefault="00073044" w:rsidP="009860CA">
            <w:pPr>
              <w:pStyle w:val="TableHeading"/>
              <w:keepNext w:val="0"/>
            </w:pPr>
            <w:r w:rsidRPr="00BF4110">
              <w:t>Interfaz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BF4110" w:rsidRDefault="00073044" w:rsidP="009860CA">
            <w:pPr>
              <w:pStyle w:val="TableHeading"/>
              <w:keepNext w:val="0"/>
            </w:pPr>
            <w:r w:rsidRPr="00BF4110">
              <w:t xml:space="preserve">Dirección/Prefijo </w:t>
            </w:r>
            <w:proofErr w:type="spellStart"/>
            <w:r w:rsidRPr="00BF4110">
              <w:t>IPv6</w:t>
            </w:r>
            <w:proofErr w:type="spellEnd"/>
          </w:p>
        </w:tc>
        <w:tc>
          <w:tcPr>
            <w:tcW w:w="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BF4110" w:rsidRDefault="00073044" w:rsidP="009860CA">
            <w:pPr>
              <w:pStyle w:val="TableHeading"/>
              <w:keepNext w:val="0"/>
            </w:pPr>
            <w:r w:rsidRPr="00BF4110">
              <w:t>Gateway predeterminado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R1</w:t>
            </w:r>
            <w:proofErr w:type="spellEnd"/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G0</w:t>
            </w:r>
            <w:proofErr w:type="spellEnd"/>
            <w:r w:rsidRPr="00BF4110">
              <w:t>/0</w:t>
            </w:r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2001:DB8:1:1</w:t>
            </w:r>
            <w:proofErr w:type="spellEnd"/>
            <w:r w:rsidRPr="00BF4110">
              <w:t>::1/64</w:t>
            </w:r>
          </w:p>
        </w:tc>
        <w:tc>
          <w:tcPr>
            <w:tcW w:w="3005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N/D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G0</w:t>
            </w:r>
            <w:proofErr w:type="spellEnd"/>
            <w:r w:rsidRPr="00BF4110">
              <w:t>/1</w:t>
            </w:r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2001:DB8:1:2</w:t>
            </w:r>
            <w:proofErr w:type="spellEnd"/>
            <w:r w:rsidRPr="00BF4110">
              <w:t>::1/64</w:t>
            </w:r>
          </w:p>
        </w:tc>
        <w:tc>
          <w:tcPr>
            <w:tcW w:w="3005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N/D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S0</w:t>
            </w:r>
            <w:proofErr w:type="spellEnd"/>
            <w:r w:rsidRPr="00BF4110">
              <w:t>/0/0</w:t>
            </w:r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2001:DB8:1:A001</w:t>
            </w:r>
            <w:proofErr w:type="spellEnd"/>
            <w:r w:rsidRPr="00BF4110">
              <w:t>::2/64</w:t>
            </w:r>
          </w:p>
        </w:tc>
        <w:tc>
          <w:tcPr>
            <w:tcW w:w="3005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N/D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Link-local</w:t>
            </w:r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  <w:tc>
          <w:tcPr>
            <w:tcW w:w="3005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N/D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Ventas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2001:DB8:1:1</w:t>
            </w:r>
            <w:proofErr w:type="spellEnd"/>
            <w:r w:rsidRPr="00BF4110">
              <w:t>::2/64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Facturación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2001:DB8:1:1</w:t>
            </w:r>
            <w:proofErr w:type="spellEnd"/>
            <w:r w:rsidRPr="00BF4110">
              <w:t>::3/64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Contabilidad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2001:DB8:1:1</w:t>
            </w:r>
            <w:proofErr w:type="spellEnd"/>
            <w:r w:rsidRPr="00BF4110">
              <w:t>::4/64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Diseño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2001:DB8:1:2</w:t>
            </w:r>
            <w:proofErr w:type="spellEnd"/>
            <w:r w:rsidRPr="00BF4110">
              <w:t>::2/64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Ingeniería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2001:DB8:1:2</w:t>
            </w:r>
            <w:proofErr w:type="spellEnd"/>
            <w:r w:rsidRPr="00BF4110">
              <w:t>::3/64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  <w:tr w:rsidR="008B7A32" w:rsidRPr="00BF4110" w:rsidTr="009860CA">
        <w:trPr>
          <w:cantSplit/>
          <w:jc w:val="center"/>
        </w:trPr>
        <w:tc>
          <w:tcPr>
            <w:tcW w:w="1423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r w:rsidRPr="00BF4110">
              <w:t>CAD</w:t>
            </w:r>
          </w:p>
        </w:tc>
        <w:tc>
          <w:tcPr>
            <w:tcW w:w="1260" w:type="dxa"/>
            <w:vAlign w:val="bottom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NIC</w:t>
            </w:r>
            <w:proofErr w:type="spellEnd"/>
          </w:p>
        </w:tc>
        <w:tc>
          <w:tcPr>
            <w:tcW w:w="2468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2001:DB8:1:2</w:t>
            </w:r>
            <w:proofErr w:type="spellEnd"/>
            <w:r w:rsidRPr="00BF4110">
              <w:t>::4/64</w:t>
            </w:r>
          </w:p>
        </w:tc>
        <w:tc>
          <w:tcPr>
            <w:tcW w:w="3005" w:type="dxa"/>
          </w:tcPr>
          <w:p w:rsidR="008B7A32" w:rsidRPr="00BF4110" w:rsidRDefault="008B7A32" w:rsidP="009860CA">
            <w:pPr>
              <w:pStyle w:val="TableText"/>
              <w:keepNext w:val="0"/>
            </w:pPr>
            <w:proofErr w:type="spellStart"/>
            <w:r w:rsidRPr="00BF4110">
              <w:t>FE80</w:t>
            </w:r>
            <w:proofErr w:type="spellEnd"/>
            <w:r w:rsidRPr="00BF4110">
              <w:t>::1</w:t>
            </w:r>
          </w:p>
        </w:tc>
      </w:tr>
    </w:tbl>
    <w:p w:rsidR="00D6193B" w:rsidRPr="00BF4110" w:rsidRDefault="00D6193B" w:rsidP="00D6193B">
      <w:pPr>
        <w:pStyle w:val="LabSection"/>
      </w:pPr>
      <w:r w:rsidRPr="00BF4110">
        <w:t>Objetivos</w:t>
      </w:r>
    </w:p>
    <w:p w:rsidR="00D6193B" w:rsidRPr="00BF4110" w:rsidRDefault="00D6193B" w:rsidP="00D6193B">
      <w:pPr>
        <w:pStyle w:val="BodyTextL25Bold"/>
      </w:pPr>
      <w:r w:rsidRPr="00BF4110">
        <w:t xml:space="preserve">Parte 1: Configurar el direccionamiento </w:t>
      </w:r>
      <w:proofErr w:type="spellStart"/>
      <w:r w:rsidRPr="00BF4110">
        <w:t>IPv6</w:t>
      </w:r>
      <w:proofErr w:type="spellEnd"/>
      <w:r w:rsidRPr="00BF4110">
        <w:t xml:space="preserve"> en el </w:t>
      </w:r>
      <w:proofErr w:type="spellStart"/>
      <w:r w:rsidRPr="00BF4110">
        <w:t>router</w:t>
      </w:r>
      <w:proofErr w:type="spellEnd"/>
    </w:p>
    <w:p w:rsidR="00D6193B" w:rsidRPr="00BF4110" w:rsidRDefault="00D6193B" w:rsidP="00D6193B">
      <w:pPr>
        <w:pStyle w:val="BodyTextL25Bold"/>
      </w:pPr>
      <w:r w:rsidRPr="00BF4110">
        <w:t xml:space="preserve">Parte 2: Configurar el direccionamiento </w:t>
      </w:r>
      <w:proofErr w:type="spellStart"/>
      <w:r w:rsidRPr="00BF4110">
        <w:t>IPv6</w:t>
      </w:r>
      <w:proofErr w:type="spellEnd"/>
      <w:r w:rsidRPr="00BF4110">
        <w:t xml:space="preserve"> en los servidores</w:t>
      </w:r>
    </w:p>
    <w:p w:rsidR="00EB07E1" w:rsidRPr="00BF4110" w:rsidRDefault="00EB07E1" w:rsidP="00EB07E1">
      <w:pPr>
        <w:pStyle w:val="BodyTextL25Bold"/>
      </w:pPr>
      <w:r w:rsidRPr="00BF4110">
        <w:lastRenderedPageBreak/>
        <w:t xml:space="preserve">Parte 3: Configurar el direccionamiento </w:t>
      </w:r>
      <w:proofErr w:type="spellStart"/>
      <w:r w:rsidRPr="00BF4110">
        <w:t>IPv6</w:t>
      </w:r>
      <w:proofErr w:type="spellEnd"/>
      <w:r w:rsidRPr="00BF4110">
        <w:t xml:space="preserve"> en los clientes</w:t>
      </w:r>
    </w:p>
    <w:p w:rsidR="00830613" w:rsidRPr="00BF4110" w:rsidRDefault="00830613" w:rsidP="00830613">
      <w:pPr>
        <w:pStyle w:val="BodyTextL25Bold"/>
      </w:pPr>
      <w:r w:rsidRPr="00BF4110">
        <w:t>Parte 4: Probar y verificar la conectividad de red</w:t>
      </w:r>
    </w:p>
    <w:p w:rsidR="00204856" w:rsidRPr="00BF4110" w:rsidRDefault="00204856" w:rsidP="00204856">
      <w:pPr>
        <w:pStyle w:val="LabSection"/>
      </w:pPr>
      <w:r w:rsidRPr="00BF4110">
        <w:t>Aspectos básicos</w:t>
      </w:r>
    </w:p>
    <w:p w:rsidR="00204856" w:rsidRPr="00BF4110" w:rsidRDefault="00204856" w:rsidP="00204856">
      <w:pPr>
        <w:pStyle w:val="BodyTextL25"/>
      </w:pPr>
      <w:r w:rsidRPr="00BF4110">
        <w:t xml:space="preserve">En esta actividad, practicará la configuración de direcciones </w:t>
      </w:r>
      <w:proofErr w:type="spellStart"/>
      <w:r w:rsidRPr="00BF4110">
        <w:t>IPv6</w:t>
      </w:r>
      <w:proofErr w:type="spellEnd"/>
      <w:r w:rsidRPr="00BF4110">
        <w:t xml:space="preserve"> en un </w:t>
      </w:r>
      <w:proofErr w:type="spellStart"/>
      <w:r w:rsidRPr="00BF4110">
        <w:t>router</w:t>
      </w:r>
      <w:proofErr w:type="spellEnd"/>
      <w:r w:rsidRPr="00BF4110">
        <w:t xml:space="preserve">, en servidores y en clientes. También verificará la implementación del direccionamiento </w:t>
      </w:r>
      <w:proofErr w:type="spellStart"/>
      <w:r w:rsidRPr="00BF4110">
        <w:t>IPv6</w:t>
      </w:r>
      <w:proofErr w:type="spellEnd"/>
      <w:r w:rsidRPr="00BF4110">
        <w:t>.</w:t>
      </w:r>
    </w:p>
    <w:p w:rsidR="00D6193B" w:rsidRPr="00BF4110" w:rsidRDefault="00EB07E1" w:rsidP="004B5724">
      <w:pPr>
        <w:pStyle w:val="Part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el </w:t>
      </w:r>
      <w:proofErr w:type="spellStart"/>
      <w:r w:rsidRPr="00BF4110">
        <w:t>router</w:t>
      </w:r>
      <w:proofErr w:type="spellEnd"/>
    </w:p>
    <w:p w:rsidR="008702F4" w:rsidRPr="00BF4110" w:rsidRDefault="008702F4" w:rsidP="004B5724">
      <w:pPr>
        <w:pStyle w:val="StepHead"/>
      </w:pPr>
      <w:r w:rsidRPr="00BF4110">
        <w:t xml:space="preserve">Habilitar el </w:t>
      </w:r>
      <w:proofErr w:type="spellStart"/>
      <w:r w:rsidRPr="00BF4110">
        <w:t>router</w:t>
      </w:r>
      <w:proofErr w:type="spellEnd"/>
      <w:r w:rsidRPr="00BF4110">
        <w:t xml:space="preserve"> para reenviar paquetes </w:t>
      </w:r>
      <w:proofErr w:type="spellStart"/>
      <w:r w:rsidRPr="00BF4110">
        <w:t>IPv6</w:t>
      </w:r>
      <w:proofErr w:type="spellEnd"/>
      <w:r w:rsidRPr="00BF4110">
        <w:t>.</w:t>
      </w:r>
    </w:p>
    <w:p w:rsidR="008702F4" w:rsidRPr="00BF4110" w:rsidRDefault="008702F4" w:rsidP="008702F4">
      <w:pPr>
        <w:pStyle w:val="SubStepAlpha"/>
      </w:pPr>
      <w:r w:rsidRPr="00BF4110">
        <w:t xml:space="preserve">Introduzca el comando de configuración global </w:t>
      </w:r>
      <w:proofErr w:type="spellStart"/>
      <w:r w:rsidRPr="00BF4110">
        <w:t>ipv6</w:t>
      </w:r>
      <w:proofErr w:type="spellEnd"/>
      <w:r w:rsidRPr="00BF4110">
        <w:t xml:space="preserve"> </w:t>
      </w:r>
      <w:proofErr w:type="spellStart"/>
      <w:r w:rsidRPr="00BF4110">
        <w:t>unicast-routing</w:t>
      </w:r>
      <w:proofErr w:type="spellEnd"/>
      <w:r w:rsidRPr="00BF4110">
        <w:t xml:space="preserve">. Este comando debe estar configurado para habilitar el </w:t>
      </w:r>
      <w:proofErr w:type="spellStart"/>
      <w:r w:rsidRPr="00BF4110">
        <w:t>router</w:t>
      </w:r>
      <w:proofErr w:type="spellEnd"/>
      <w:r w:rsidRPr="00BF4110">
        <w:t xml:space="preserve"> para que reenvíe paquetes </w:t>
      </w:r>
      <w:proofErr w:type="spellStart"/>
      <w:r w:rsidRPr="00BF4110">
        <w:t>IPv6</w:t>
      </w:r>
      <w:proofErr w:type="spellEnd"/>
      <w:r w:rsidRPr="00BF4110">
        <w:t>. Este comando se analizará en otro semestre.</w:t>
      </w:r>
    </w:p>
    <w:p w:rsidR="008702F4" w:rsidRPr="00BF4110" w:rsidRDefault="008702F4" w:rsidP="008702F4">
      <w:pPr>
        <w:pStyle w:val="CMD"/>
      </w:pPr>
      <w:proofErr w:type="spellStart"/>
      <w:proofErr w:type="gramStart"/>
      <w:r w:rsidRPr="00BF4110">
        <w:t>R1</w:t>
      </w:r>
      <w:proofErr w:type="spellEnd"/>
      <w:r w:rsidRPr="00BF4110">
        <w:t>(</w:t>
      </w:r>
      <w:proofErr w:type="spellStart"/>
      <w:proofErr w:type="gramEnd"/>
      <w:r w:rsidRPr="00BF4110">
        <w:t>config</w:t>
      </w:r>
      <w:proofErr w:type="spellEnd"/>
      <w:r w:rsidRPr="00BF4110">
        <w:t xml:space="preserve">)# </w:t>
      </w:r>
      <w:proofErr w:type="spellStart"/>
      <w:r w:rsidRPr="00BF4110">
        <w:t>ipv6</w:t>
      </w:r>
      <w:proofErr w:type="spellEnd"/>
      <w:r w:rsidRPr="00BF4110">
        <w:t xml:space="preserve"> </w:t>
      </w:r>
      <w:proofErr w:type="spellStart"/>
      <w:r w:rsidRPr="00BF4110">
        <w:t>unicast-routing</w:t>
      </w:r>
      <w:proofErr w:type="spellEnd"/>
      <w:r w:rsidRPr="00BF4110">
        <w:t xml:space="preserve"> </w:t>
      </w:r>
    </w:p>
    <w:p w:rsidR="00D6193B" w:rsidRPr="00BF4110" w:rsidRDefault="00EB07E1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</w:t>
      </w:r>
      <w:proofErr w:type="spellStart"/>
      <w:r w:rsidRPr="00BF4110">
        <w:t>GigabitEthernet</w:t>
      </w:r>
      <w:proofErr w:type="spellEnd"/>
      <w:r w:rsidRPr="00BF4110">
        <w:t> 0/0.</w:t>
      </w:r>
    </w:p>
    <w:p w:rsidR="00C473A8" w:rsidRPr="00BF4110" w:rsidRDefault="00282C88" w:rsidP="00C473A8">
      <w:pPr>
        <w:pStyle w:val="SubStepAlpha"/>
        <w:numPr>
          <w:ilvl w:val="2"/>
          <w:numId w:val="9"/>
        </w:numPr>
      </w:pPr>
      <w:r w:rsidRPr="00BF4110">
        <w:t xml:space="preserve">Haga clic en </w:t>
      </w:r>
      <w:proofErr w:type="spellStart"/>
      <w:r w:rsidRPr="00BF4110">
        <w:rPr>
          <w:b/>
        </w:rPr>
        <w:t>R1</w:t>
      </w:r>
      <w:proofErr w:type="spellEnd"/>
      <w:r w:rsidRPr="00BF4110">
        <w:t xml:space="preserve"> y, a continuación, en la ficha </w:t>
      </w:r>
      <w:proofErr w:type="spellStart"/>
      <w:r w:rsidRPr="00BF4110">
        <w:rPr>
          <w:b/>
        </w:rPr>
        <w:t>CLI</w:t>
      </w:r>
      <w:proofErr w:type="spellEnd"/>
      <w:r w:rsidRPr="00BF4110">
        <w:t xml:space="preserve">. Presione </w:t>
      </w:r>
      <w:r w:rsidRPr="00BF4110">
        <w:rPr>
          <w:b/>
        </w:rPr>
        <w:t>Entrar</w:t>
      </w:r>
      <w:r w:rsidRPr="00BF4110">
        <w:t>.</w:t>
      </w:r>
    </w:p>
    <w:p w:rsidR="00250DEE" w:rsidRPr="00BF4110" w:rsidRDefault="00204856" w:rsidP="002E5AB6">
      <w:pPr>
        <w:pStyle w:val="SubStepAlpha"/>
        <w:numPr>
          <w:ilvl w:val="2"/>
          <w:numId w:val="9"/>
        </w:numPr>
      </w:pPr>
      <w:r w:rsidRPr="00BF4110">
        <w:t xml:space="preserve">Ingresar al modo </w:t>
      </w:r>
      <w:proofErr w:type="spellStart"/>
      <w:r w:rsidRPr="00BF4110">
        <w:t>EXEC</w:t>
      </w:r>
      <w:proofErr w:type="spellEnd"/>
      <w:r w:rsidRPr="00BF4110">
        <w:t xml:space="preserve"> privilegiado</w:t>
      </w:r>
    </w:p>
    <w:p w:rsidR="00015FDE" w:rsidRPr="00BF4110" w:rsidRDefault="00250DEE" w:rsidP="002E5AB6">
      <w:pPr>
        <w:pStyle w:val="SubStepAlpha"/>
        <w:numPr>
          <w:ilvl w:val="2"/>
          <w:numId w:val="9"/>
        </w:numPr>
      </w:pPr>
      <w:r w:rsidRPr="00BF4110">
        <w:t xml:space="preserve">Introduzca los comandos necesarios para la transición al modo de configuración de interfaz para </w:t>
      </w:r>
      <w:proofErr w:type="spellStart"/>
      <w:r w:rsidRPr="00BF4110">
        <w:t>GigabitEthernet</w:t>
      </w:r>
      <w:proofErr w:type="spellEnd"/>
      <w:r w:rsidRPr="00BF4110">
        <w:t> 0/0.</w:t>
      </w:r>
    </w:p>
    <w:p w:rsidR="00250DEE" w:rsidRPr="00BF4110" w:rsidRDefault="00250DEE" w:rsidP="002E5AB6">
      <w:pPr>
        <w:pStyle w:val="SubStepAlpha"/>
        <w:numPr>
          <w:ilvl w:val="2"/>
          <w:numId w:val="9"/>
        </w:numPr>
      </w:pPr>
      <w:r w:rsidRPr="00BF4110">
        <w:t xml:space="preserve">Configure la dirección </w:t>
      </w:r>
      <w:proofErr w:type="spellStart"/>
      <w:r w:rsidRPr="00BF4110">
        <w:t>IPv6</w:t>
      </w:r>
      <w:proofErr w:type="spellEnd"/>
      <w:r w:rsidRPr="00BF4110">
        <w:t xml:space="preserve"> con el siguiente comando: </w:t>
      </w:r>
    </w:p>
    <w:p w:rsidR="00A14E07" w:rsidRPr="004B5724" w:rsidRDefault="00250DEE" w:rsidP="00250DEE">
      <w:pPr>
        <w:pStyle w:val="CMD"/>
        <w:rPr>
          <w:lang w:val="en-US"/>
        </w:rPr>
      </w:pPr>
      <w:proofErr w:type="spellStart"/>
      <w:proofErr w:type="gramStart"/>
      <w:r w:rsidRPr="004B5724">
        <w:rPr>
          <w:lang w:val="en-US"/>
        </w:rPr>
        <w:t>R1</w:t>
      </w:r>
      <w:proofErr w:type="spellEnd"/>
      <w:r w:rsidRPr="004B5724">
        <w:rPr>
          <w:lang w:val="en-US"/>
        </w:rPr>
        <w:t>(</w:t>
      </w:r>
      <w:proofErr w:type="spellStart"/>
      <w:proofErr w:type="gramEnd"/>
      <w:r w:rsidRPr="004B5724">
        <w:rPr>
          <w:lang w:val="en-US"/>
        </w:rPr>
        <w:t>config</w:t>
      </w:r>
      <w:proofErr w:type="spellEnd"/>
      <w:r w:rsidRPr="004B5724">
        <w:rPr>
          <w:lang w:val="en-US"/>
        </w:rPr>
        <w:t xml:space="preserve">-if)# </w:t>
      </w:r>
      <w:proofErr w:type="spellStart"/>
      <w:r w:rsidRPr="004B5724">
        <w:rPr>
          <w:b/>
          <w:lang w:val="en-US"/>
        </w:rPr>
        <w:t>ipv6</w:t>
      </w:r>
      <w:proofErr w:type="spellEnd"/>
      <w:r w:rsidRPr="004B5724">
        <w:rPr>
          <w:b/>
          <w:lang w:val="en-US"/>
        </w:rPr>
        <w:t xml:space="preserve"> address </w:t>
      </w:r>
      <w:proofErr w:type="spellStart"/>
      <w:r w:rsidRPr="004B5724">
        <w:rPr>
          <w:b/>
          <w:lang w:val="en-US"/>
        </w:rPr>
        <w:t>2001:DB8:1:1</w:t>
      </w:r>
      <w:proofErr w:type="spellEnd"/>
      <w:r w:rsidRPr="004B5724">
        <w:rPr>
          <w:b/>
          <w:lang w:val="en-US"/>
        </w:rPr>
        <w:t>::1/64</w:t>
      </w:r>
    </w:p>
    <w:p w:rsidR="00EA33FA" w:rsidRPr="00BF4110" w:rsidRDefault="00EA33FA" w:rsidP="002E5AB6">
      <w:pPr>
        <w:pStyle w:val="SubStepAlpha"/>
        <w:numPr>
          <w:ilvl w:val="2"/>
          <w:numId w:val="9"/>
        </w:numPr>
      </w:pPr>
      <w:r w:rsidRPr="00BF4110">
        <w:t xml:space="preserve">Configure la dirección </w:t>
      </w:r>
      <w:proofErr w:type="spellStart"/>
      <w:r w:rsidRPr="00BF4110">
        <w:t>IPv6</w:t>
      </w:r>
      <w:proofErr w:type="spellEnd"/>
      <w:r w:rsidRPr="00BF4110">
        <w:t xml:space="preserve"> link-local con el siguiente comando:</w:t>
      </w:r>
    </w:p>
    <w:p w:rsidR="00EA33FA" w:rsidRPr="004B5724" w:rsidRDefault="00EA33FA" w:rsidP="00EA33FA">
      <w:pPr>
        <w:pStyle w:val="CMD"/>
        <w:rPr>
          <w:lang w:val="en-US"/>
        </w:rPr>
      </w:pPr>
      <w:proofErr w:type="spellStart"/>
      <w:proofErr w:type="gramStart"/>
      <w:r w:rsidRPr="004B5724">
        <w:rPr>
          <w:lang w:val="en-US"/>
        </w:rPr>
        <w:t>R1</w:t>
      </w:r>
      <w:proofErr w:type="spellEnd"/>
      <w:r w:rsidRPr="004B5724">
        <w:rPr>
          <w:lang w:val="en-US"/>
        </w:rPr>
        <w:t>(</w:t>
      </w:r>
      <w:proofErr w:type="spellStart"/>
      <w:proofErr w:type="gramEnd"/>
      <w:r w:rsidRPr="004B5724">
        <w:rPr>
          <w:lang w:val="en-US"/>
        </w:rPr>
        <w:t>config</w:t>
      </w:r>
      <w:proofErr w:type="spellEnd"/>
      <w:r w:rsidRPr="004B5724">
        <w:rPr>
          <w:lang w:val="en-US"/>
        </w:rPr>
        <w:t xml:space="preserve">-if)# </w:t>
      </w:r>
      <w:proofErr w:type="spellStart"/>
      <w:r w:rsidRPr="004B5724">
        <w:rPr>
          <w:b/>
          <w:lang w:val="en-US"/>
        </w:rPr>
        <w:t>ipv6</w:t>
      </w:r>
      <w:proofErr w:type="spellEnd"/>
      <w:r w:rsidRPr="004B5724">
        <w:rPr>
          <w:b/>
          <w:lang w:val="en-US"/>
        </w:rPr>
        <w:t xml:space="preserve"> address </w:t>
      </w:r>
      <w:proofErr w:type="spellStart"/>
      <w:r w:rsidRPr="004B5724">
        <w:rPr>
          <w:b/>
          <w:lang w:val="en-US"/>
        </w:rPr>
        <w:t>FE80</w:t>
      </w:r>
      <w:proofErr w:type="spellEnd"/>
      <w:r w:rsidRPr="004B5724">
        <w:rPr>
          <w:b/>
          <w:lang w:val="en-US"/>
        </w:rPr>
        <w:t>::1 link-local</w:t>
      </w:r>
    </w:p>
    <w:p w:rsidR="00C473A8" w:rsidRPr="00BF4110" w:rsidRDefault="00250DEE" w:rsidP="002E5AB6">
      <w:pPr>
        <w:pStyle w:val="SubStepAlpha"/>
        <w:numPr>
          <w:ilvl w:val="2"/>
          <w:numId w:val="9"/>
        </w:numPr>
      </w:pPr>
      <w:r w:rsidRPr="00BF4110">
        <w:t>Active la interfaz.</w:t>
      </w:r>
    </w:p>
    <w:p w:rsidR="00D6193B" w:rsidRPr="00BF4110" w:rsidRDefault="00015FDE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</w:t>
      </w:r>
      <w:proofErr w:type="spellStart"/>
      <w:r w:rsidRPr="00BF4110">
        <w:t>GigabitEthernet</w:t>
      </w:r>
      <w:proofErr w:type="spellEnd"/>
      <w:r w:rsidRPr="00BF4110">
        <w:t> 1/0.</w:t>
      </w:r>
    </w:p>
    <w:p w:rsidR="00250DEE" w:rsidRPr="00BF4110" w:rsidRDefault="00250DEE" w:rsidP="004B5724">
      <w:pPr>
        <w:pStyle w:val="SubStepAlpha"/>
        <w:numPr>
          <w:ilvl w:val="2"/>
          <w:numId w:val="11"/>
        </w:numPr>
      </w:pPr>
      <w:r w:rsidRPr="00BF4110">
        <w:t xml:space="preserve">Introduzca los comandos necesarios para la transición al modo de configuración de interfaz para </w:t>
      </w:r>
      <w:proofErr w:type="spellStart"/>
      <w:r w:rsidRPr="00BF4110">
        <w:t>GigabitEthernet</w:t>
      </w:r>
      <w:proofErr w:type="spellEnd"/>
      <w:r w:rsidRPr="00BF4110">
        <w:t> 0/1.</w:t>
      </w:r>
    </w:p>
    <w:p w:rsidR="00250DEE" w:rsidRPr="00BF4110" w:rsidRDefault="00250DEE" w:rsidP="004B5724">
      <w:pPr>
        <w:pStyle w:val="SubStepAlpha"/>
        <w:numPr>
          <w:ilvl w:val="2"/>
          <w:numId w:val="11"/>
        </w:numPr>
      </w:pPr>
      <w:r w:rsidRPr="00BF4110">
        <w:t xml:space="preserve">Consulte la </w:t>
      </w:r>
      <w:r w:rsidRPr="00BF4110">
        <w:rPr>
          <w:b/>
        </w:rPr>
        <w:t>tabla de direccionamiento</w:t>
      </w:r>
      <w:r w:rsidRPr="00BF4110">
        <w:t xml:space="preserve"> para obtener la dirección </w:t>
      </w:r>
      <w:proofErr w:type="spellStart"/>
      <w:r w:rsidRPr="00BF4110">
        <w:t>IPv6</w:t>
      </w:r>
      <w:proofErr w:type="spellEnd"/>
      <w:r w:rsidRPr="00BF4110">
        <w:t xml:space="preserve"> correcta.</w:t>
      </w:r>
    </w:p>
    <w:p w:rsidR="002E5AB6" w:rsidRPr="00BF4110" w:rsidRDefault="00250DEE" w:rsidP="004B5724">
      <w:pPr>
        <w:pStyle w:val="SubStepAlpha"/>
        <w:numPr>
          <w:ilvl w:val="2"/>
          <w:numId w:val="11"/>
        </w:numPr>
      </w:pPr>
      <w:r w:rsidRPr="00BF4110">
        <w:t xml:space="preserve">Configure la dirección </w:t>
      </w:r>
      <w:proofErr w:type="spellStart"/>
      <w:r w:rsidRPr="00BF4110">
        <w:t>IPv6</w:t>
      </w:r>
      <w:proofErr w:type="spellEnd"/>
      <w:r w:rsidRPr="00BF4110">
        <w:t xml:space="preserve"> y la dirección link-local, y active la interfaz.</w:t>
      </w:r>
    </w:p>
    <w:p w:rsidR="00925909" w:rsidRPr="00BF4110" w:rsidRDefault="00015FDE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Serial 0/0/0.</w:t>
      </w:r>
    </w:p>
    <w:p w:rsidR="00250DEE" w:rsidRPr="00BF4110" w:rsidRDefault="00250DEE" w:rsidP="00250DEE">
      <w:pPr>
        <w:pStyle w:val="SubStepAlpha"/>
      </w:pPr>
      <w:r w:rsidRPr="00BF4110">
        <w:t>Introduzca los comandos necesarios para la transición al modo de configuración de interfaz para Serial 0/0/0.</w:t>
      </w:r>
    </w:p>
    <w:p w:rsidR="00250DEE" w:rsidRPr="00BF4110" w:rsidRDefault="00250DEE" w:rsidP="00250DEE">
      <w:pPr>
        <w:pStyle w:val="SubStepAlpha"/>
      </w:pPr>
      <w:r w:rsidRPr="00BF4110">
        <w:t xml:space="preserve">Consulte la </w:t>
      </w:r>
      <w:r w:rsidRPr="00BF4110">
        <w:rPr>
          <w:b/>
        </w:rPr>
        <w:t>tabla de direccionamiento</w:t>
      </w:r>
      <w:r w:rsidRPr="00BF4110">
        <w:t xml:space="preserve"> para obtener la dirección </w:t>
      </w:r>
      <w:proofErr w:type="spellStart"/>
      <w:r w:rsidRPr="00BF4110">
        <w:t>IPv6</w:t>
      </w:r>
      <w:proofErr w:type="spellEnd"/>
      <w:r w:rsidRPr="00BF4110">
        <w:t xml:space="preserve"> correcta.</w:t>
      </w:r>
    </w:p>
    <w:p w:rsidR="00250DEE" w:rsidRPr="00BF4110" w:rsidRDefault="00250DEE" w:rsidP="00250DEE">
      <w:pPr>
        <w:pStyle w:val="SubStepAlpha"/>
      </w:pPr>
      <w:r w:rsidRPr="00BF4110">
        <w:t xml:space="preserve">Configure la dirección </w:t>
      </w:r>
      <w:proofErr w:type="spellStart"/>
      <w:r w:rsidRPr="00BF4110">
        <w:t>IPv6</w:t>
      </w:r>
      <w:proofErr w:type="spellEnd"/>
      <w:r w:rsidRPr="00BF4110">
        <w:t>, el link-local y active la interfaz.</w:t>
      </w:r>
    </w:p>
    <w:p w:rsidR="00D6193B" w:rsidRPr="00BF4110" w:rsidRDefault="00830613" w:rsidP="00726DDA">
      <w:pPr>
        <w:pStyle w:val="Part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los servidores</w:t>
      </w:r>
    </w:p>
    <w:p w:rsidR="00D6193B" w:rsidRPr="00BF4110" w:rsidRDefault="001A0DEE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el servidor de contabilidad.</w:t>
      </w:r>
    </w:p>
    <w:p w:rsidR="001A0DEE" w:rsidRPr="00BF4110" w:rsidRDefault="00C4143B" w:rsidP="004B5724">
      <w:pPr>
        <w:pStyle w:val="SubStepAlpha"/>
        <w:numPr>
          <w:ilvl w:val="2"/>
          <w:numId w:val="12"/>
        </w:numPr>
      </w:pPr>
      <w:r w:rsidRPr="00BF4110">
        <w:t xml:space="preserve">Haga clic en </w:t>
      </w:r>
      <w:proofErr w:type="spellStart"/>
      <w:r w:rsidRPr="00BF4110">
        <w:rPr>
          <w:b/>
        </w:rPr>
        <w:t>Accounting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(Contabilidad)</w:t>
      </w:r>
      <w:r w:rsidRPr="00BF4110">
        <w:t xml:space="preserve"> y, a continuación, en la ficha </w:t>
      </w:r>
      <w:r w:rsidRPr="00BF4110">
        <w:rPr>
          <w:b/>
        </w:rPr>
        <w:t xml:space="preserve">Desktop </w:t>
      </w:r>
      <w:r w:rsidRPr="00455AE7">
        <w:rPr>
          <w:bCs/>
        </w:rPr>
        <w:t xml:space="preserve">(Escritorio) </w:t>
      </w:r>
      <w:r w:rsidRPr="00BF4110">
        <w:t xml:space="preserve">&gt; </w:t>
      </w:r>
      <w:r w:rsidRPr="00BF4110">
        <w:rPr>
          <w:b/>
        </w:rPr>
        <w:t xml:space="preserve">IP </w:t>
      </w:r>
      <w:proofErr w:type="spellStart"/>
      <w:r w:rsidRPr="00BF4110">
        <w:rPr>
          <w:b/>
        </w:rPr>
        <w:t>Configuration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(Configuración de IP)</w:t>
      </w:r>
      <w:r w:rsidRPr="00BF4110">
        <w:t>.</w:t>
      </w:r>
    </w:p>
    <w:p w:rsidR="001A0DEE" w:rsidRPr="00BF4110" w:rsidRDefault="001A0DEE" w:rsidP="004B5724">
      <w:pPr>
        <w:pStyle w:val="SubStepAlpha"/>
        <w:numPr>
          <w:ilvl w:val="2"/>
          <w:numId w:val="12"/>
        </w:numPr>
      </w:pPr>
      <w:r w:rsidRPr="00BF4110">
        <w:lastRenderedPageBreak/>
        <w:t xml:space="preserve">Establezca </w:t>
      </w:r>
      <w:proofErr w:type="spellStart"/>
      <w:r w:rsidRPr="00BF4110">
        <w:rPr>
          <w:b/>
        </w:rPr>
        <w:t>2001:DB8:1:1</w:t>
      </w:r>
      <w:proofErr w:type="spellEnd"/>
      <w:r w:rsidRPr="00BF4110">
        <w:rPr>
          <w:b/>
        </w:rPr>
        <w:t>::4</w:t>
      </w:r>
      <w:r w:rsidRPr="00BF4110">
        <w:t xml:space="preserve"> con el prefijo </w:t>
      </w:r>
      <w:r w:rsidRPr="00BF4110">
        <w:rPr>
          <w:b/>
        </w:rPr>
        <w:t>/64</w:t>
      </w:r>
      <w:r w:rsidRPr="00BF4110">
        <w:t xml:space="preserve"> como la </w:t>
      </w:r>
      <w:r w:rsidRPr="00BF4110">
        <w:rPr>
          <w:b/>
        </w:rPr>
        <w:t xml:space="preserve">dirección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1A0DEE" w:rsidRPr="00BF4110" w:rsidRDefault="001A0DEE" w:rsidP="004B5724">
      <w:pPr>
        <w:pStyle w:val="SubStepAlpha"/>
        <w:numPr>
          <w:ilvl w:val="2"/>
          <w:numId w:val="12"/>
        </w:numPr>
      </w:pPr>
      <w:r w:rsidRPr="00BF4110">
        <w:t xml:space="preserve">Establezca la dirección link-local </w:t>
      </w:r>
      <w:proofErr w:type="spellStart"/>
      <w:r w:rsidRPr="00BF4110">
        <w:rPr>
          <w:b/>
        </w:rPr>
        <w:t>FE80</w:t>
      </w:r>
      <w:proofErr w:type="spellEnd"/>
      <w:proofErr w:type="gramStart"/>
      <w:r w:rsidRPr="00BF4110">
        <w:rPr>
          <w:b/>
        </w:rPr>
        <w:t>::1</w:t>
      </w:r>
      <w:proofErr w:type="gramEnd"/>
      <w:r w:rsidRPr="00BF4110">
        <w:t xml:space="preserve"> como el </w:t>
      </w:r>
      <w:proofErr w:type="spellStart"/>
      <w:r w:rsidRPr="00BF4110">
        <w:rPr>
          <w:b/>
        </w:rPr>
        <w:t>gateway</w:t>
      </w:r>
      <w:proofErr w:type="spellEnd"/>
      <w:r w:rsidRPr="00BF4110">
        <w:rPr>
          <w:b/>
        </w:rPr>
        <w:t xml:space="preserve">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D8081B" w:rsidRPr="00BF4110" w:rsidRDefault="00D8081B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el servidor CAD.</w:t>
      </w:r>
    </w:p>
    <w:p w:rsidR="00D8081B" w:rsidRPr="00BF4110" w:rsidRDefault="00C4143B" w:rsidP="00EA33FA">
      <w:pPr>
        <w:pStyle w:val="BodyTextL25"/>
      </w:pPr>
      <w:r w:rsidRPr="00BF4110">
        <w:t xml:space="preserve">Repita los pasos 1a a </w:t>
      </w:r>
      <w:proofErr w:type="spellStart"/>
      <w:r w:rsidRPr="00BF4110">
        <w:t>1c</w:t>
      </w:r>
      <w:proofErr w:type="spellEnd"/>
      <w:r w:rsidRPr="00BF4110">
        <w:t xml:space="preserve"> para el servidor </w:t>
      </w:r>
      <w:r w:rsidRPr="00BF4110">
        <w:rPr>
          <w:b/>
        </w:rPr>
        <w:t>CAD</w:t>
      </w:r>
      <w:r w:rsidRPr="00BF4110">
        <w:t xml:space="preserve">. Consulte la </w:t>
      </w:r>
      <w:r w:rsidRPr="00BF4110">
        <w:rPr>
          <w:b/>
        </w:rPr>
        <w:t>tabla de direccionamiento</w:t>
      </w:r>
      <w:r w:rsidRPr="00BF4110">
        <w:t xml:space="preserve"> para obtener la dirección </w:t>
      </w:r>
      <w:proofErr w:type="spellStart"/>
      <w:r w:rsidRPr="00BF4110">
        <w:t>IPv6</w:t>
      </w:r>
      <w:proofErr w:type="spellEnd"/>
      <w:r w:rsidRPr="00BF4110">
        <w:t>.</w:t>
      </w:r>
    </w:p>
    <w:p w:rsidR="00830613" w:rsidRPr="00BF4110" w:rsidRDefault="00830613" w:rsidP="00726DDA">
      <w:pPr>
        <w:pStyle w:val="Part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los clientes</w:t>
      </w:r>
    </w:p>
    <w:p w:rsidR="00830613" w:rsidRPr="00BF4110" w:rsidRDefault="00E25A00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los clientes de ventas y facturación.</w:t>
      </w:r>
    </w:p>
    <w:p w:rsidR="00E25A00" w:rsidRPr="00BF4110" w:rsidRDefault="00C4143B" w:rsidP="004B5724">
      <w:pPr>
        <w:pStyle w:val="SubStepAlpha"/>
        <w:numPr>
          <w:ilvl w:val="2"/>
          <w:numId w:val="13"/>
        </w:numPr>
      </w:pPr>
      <w:r w:rsidRPr="00BF4110">
        <w:t xml:space="preserve">Haga clic en </w:t>
      </w:r>
      <w:proofErr w:type="spellStart"/>
      <w:r w:rsidRPr="00BF4110">
        <w:rPr>
          <w:b/>
        </w:rPr>
        <w:t>Billing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(Facturación)</w:t>
      </w:r>
      <w:r w:rsidRPr="00BF4110">
        <w:t xml:space="preserve"> y, a continuación, seleccione la ficha </w:t>
      </w:r>
      <w:r w:rsidRPr="00BF4110">
        <w:rPr>
          <w:b/>
        </w:rPr>
        <w:t xml:space="preserve">Desktop </w:t>
      </w:r>
      <w:r w:rsidRPr="00455AE7">
        <w:rPr>
          <w:bCs/>
        </w:rPr>
        <w:t>(Escritorio)</w:t>
      </w:r>
      <w:r w:rsidRPr="00BF4110">
        <w:t xml:space="preserve"> &gt; </w:t>
      </w:r>
      <w:r w:rsidRPr="00BF4110">
        <w:rPr>
          <w:b/>
        </w:rPr>
        <w:t xml:space="preserve">IP </w:t>
      </w:r>
      <w:proofErr w:type="spellStart"/>
      <w:r w:rsidRPr="00BF4110">
        <w:rPr>
          <w:b/>
        </w:rPr>
        <w:t>Configuration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(Configuración de IP)</w:t>
      </w:r>
      <w:r w:rsidRPr="00BF4110">
        <w:t>.</w:t>
      </w:r>
    </w:p>
    <w:p w:rsidR="00E25A00" w:rsidRPr="00BF4110" w:rsidRDefault="00E25A00" w:rsidP="004B5724">
      <w:pPr>
        <w:pStyle w:val="SubStepAlpha"/>
        <w:numPr>
          <w:ilvl w:val="2"/>
          <w:numId w:val="13"/>
        </w:numPr>
      </w:pPr>
      <w:r w:rsidRPr="00BF4110">
        <w:t xml:space="preserve">Establezca </w:t>
      </w:r>
      <w:proofErr w:type="spellStart"/>
      <w:r w:rsidRPr="00BF4110">
        <w:rPr>
          <w:b/>
        </w:rPr>
        <w:t>2001:DB8:1:1</w:t>
      </w:r>
      <w:proofErr w:type="spellEnd"/>
      <w:r w:rsidRPr="00BF4110">
        <w:rPr>
          <w:b/>
        </w:rPr>
        <w:t>::3</w:t>
      </w:r>
      <w:r w:rsidRPr="00BF4110">
        <w:t xml:space="preserve"> con el prefijo </w:t>
      </w:r>
      <w:r w:rsidRPr="00BF4110">
        <w:rPr>
          <w:b/>
        </w:rPr>
        <w:t>/64</w:t>
      </w:r>
      <w:r w:rsidRPr="00BF4110">
        <w:t xml:space="preserve"> como la </w:t>
      </w:r>
      <w:r w:rsidRPr="00BF4110">
        <w:rPr>
          <w:b/>
        </w:rPr>
        <w:t xml:space="preserve">dirección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E25A00" w:rsidRPr="00BF4110" w:rsidRDefault="00E25A00" w:rsidP="004B5724">
      <w:pPr>
        <w:pStyle w:val="SubStepAlpha"/>
        <w:numPr>
          <w:ilvl w:val="2"/>
          <w:numId w:val="13"/>
        </w:numPr>
      </w:pPr>
      <w:r w:rsidRPr="00BF4110">
        <w:t xml:space="preserve">Establezca la dirección link-local </w:t>
      </w:r>
      <w:proofErr w:type="spellStart"/>
      <w:r w:rsidRPr="00BF4110">
        <w:rPr>
          <w:b/>
        </w:rPr>
        <w:t>FE80</w:t>
      </w:r>
      <w:proofErr w:type="spellEnd"/>
      <w:proofErr w:type="gramStart"/>
      <w:r w:rsidRPr="00BF4110">
        <w:rPr>
          <w:b/>
        </w:rPr>
        <w:t>::1</w:t>
      </w:r>
      <w:proofErr w:type="gramEnd"/>
      <w:r w:rsidRPr="00BF4110">
        <w:t xml:space="preserve"> como el </w:t>
      </w:r>
      <w:proofErr w:type="spellStart"/>
      <w:r w:rsidRPr="00BF4110">
        <w:rPr>
          <w:b/>
        </w:rPr>
        <w:t>gateway</w:t>
      </w:r>
      <w:proofErr w:type="spellEnd"/>
      <w:r w:rsidRPr="00BF4110">
        <w:rPr>
          <w:b/>
        </w:rPr>
        <w:t xml:space="preserve">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2B6752" w:rsidRPr="00BF4110" w:rsidRDefault="00E25A00" w:rsidP="004B5724">
      <w:pPr>
        <w:pStyle w:val="SubStepAlpha"/>
        <w:numPr>
          <w:ilvl w:val="2"/>
          <w:numId w:val="13"/>
        </w:numPr>
      </w:pPr>
      <w:r w:rsidRPr="00BF4110">
        <w:t xml:space="preserve">Repita los pasos 1a a </w:t>
      </w:r>
      <w:proofErr w:type="spellStart"/>
      <w:r w:rsidRPr="00BF4110">
        <w:t>1c</w:t>
      </w:r>
      <w:proofErr w:type="spellEnd"/>
      <w:r w:rsidRPr="00BF4110">
        <w:t xml:space="preserve"> para </w:t>
      </w:r>
      <w:r w:rsidRPr="00BF4110">
        <w:rPr>
          <w:b/>
        </w:rPr>
        <w:t xml:space="preserve">Sales </w:t>
      </w:r>
      <w:r w:rsidRPr="00455AE7">
        <w:rPr>
          <w:bCs/>
        </w:rPr>
        <w:t>(Ventas)</w:t>
      </w:r>
      <w:r w:rsidRPr="00BF4110">
        <w:t xml:space="preserve">. Consulte la </w:t>
      </w:r>
      <w:r w:rsidRPr="00BF4110">
        <w:rPr>
          <w:b/>
        </w:rPr>
        <w:t>tabla de direccionamiento</w:t>
      </w:r>
      <w:r w:rsidRPr="00BF4110">
        <w:t xml:space="preserve"> para obtener la dirección </w:t>
      </w:r>
      <w:proofErr w:type="spellStart"/>
      <w:r w:rsidRPr="00BF4110">
        <w:t>IPv6</w:t>
      </w:r>
      <w:proofErr w:type="spellEnd"/>
      <w:r w:rsidRPr="00BF4110">
        <w:t>.</w:t>
      </w:r>
    </w:p>
    <w:p w:rsidR="002B6752" w:rsidRPr="00BF4110" w:rsidRDefault="002B6752" w:rsidP="00726DDA">
      <w:pPr>
        <w:pStyle w:val="StepHead"/>
      </w:pPr>
      <w:r w:rsidRPr="00BF4110">
        <w:t xml:space="preserve">Configurar el direccionamiento </w:t>
      </w:r>
      <w:proofErr w:type="spellStart"/>
      <w:r w:rsidRPr="00BF4110">
        <w:t>IPv6</w:t>
      </w:r>
      <w:proofErr w:type="spellEnd"/>
      <w:r w:rsidRPr="00BF4110">
        <w:t xml:space="preserve"> en los clientes de ingeniería y diseño.</w:t>
      </w:r>
    </w:p>
    <w:p w:rsidR="00C4143B" w:rsidRPr="00BF4110" w:rsidRDefault="00C4143B" w:rsidP="004B5724">
      <w:pPr>
        <w:pStyle w:val="SubStepAlpha"/>
        <w:numPr>
          <w:ilvl w:val="2"/>
          <w:numId w:val="14"/>
        </w:numPr>
      </w:pPr>
      <w:r w:rsidRPr="00BF4110">
        <w:t xml:space="preserve">Haga clic en </w:t>
      </w:r>
      <w:proofErr w:type="spellStart"/>
      <w:r w:rsidRPr="00BF4110">
        <w:rPr>
          <w:b/>
        </w:rPr>
        <w:t>Engineering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(Ingeniería)</w:t>
      </w:r>
      <w:r w:rsidRPr="00BF4110">
        <w:t xml:space="preserve"> y, a continuación, seleccione la ficha </w:t>
      </w:r>
      <w:r w:rsidRPr="00BF4110">
        <w:rPr>
          <w:b/>
        </w:rPr>
        <w:t xml:space="preserve">Desktop </w:t>
      </w:r>
      <w:r w:rsidRPr="00455AE7">
        <w:rPr>
          <w:bCs/>
        </w:rPr>
        <w:t>(Escritorio)</w:t>
      </w:r>
      <w:r w:rsidRPr="00BF4110">
        <w:t xml:space="preserve"> &gt; </w:t>
      </w:r>
      <w:r w:rsidRPr="00BF4110">
        <w:rPr>
          <w:b/>
        </w:rPr>
        <w:t xml:space="preserve">IP </w:t>
      </w:r>
      <w:proofErr w:type="spellStart"/>
      <w:r w:rsidRPr="00BF4110">
        <w:rPr>
          <w:b/>
        </w:rPr>
        <w:t>Configuration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(Configuración de IP)</w:t>
      </w:r>
      <w:r w:rsidRPr="00BF4110">
        <w:t>.</w:t>
      </w:r>
    </w:p>
    <w:p w:rsidR="002B6752" w:rsidRPr="00BF4110" w:rsidRDefault="002B6752" w:rsidP="004B5724">
      <w:pPr>
        <w:pStyle w:val="SubStepAlpha"/>
        <w:numPr>
          <w:ilvl w:val="2"/>
          <w:numId w:val="14"/>
        </w:numPr>
      </w:pPr>
      <w:r w:rsidRPr="00BF4110">
        <w:t xml:space="preserve">Establezca </w:t>
      </w:r>
      <w:proofErr w:type="spellStart"/>
      <w:r w:rsidRPr="00BF4110">
        <w:rPr>
          <w:b/>
        </w:rPr>
        <w:t>2001:DB8:1:2</w:t>
      </w:r>
      <w:proofErr w:type="spellEnd"/>
      <w:r w:rsidRPr="00BF4110">
        <w:rPr>
          <w:b/>
        </w:rPr>
        <w:t>::3</w:t>
      </w:r>
      <w:r w:rsidRPr="00BF4110">
        <w:t xml:space="preserve"> con el prefijo </w:t>
      </w:r>
      <w:r w:rsidRPr="00BF4110">
        <w:rPr>
          <w:b/>
        </w:rPr>
        <w:t>/64</w:t>
      </w:r>
      <w:r w:rsidRPr="00BF4110">
        <w:t xml:space="preserve"> como la </w:t>
      </w:r>
      <w:r w:rsidRPr="00BF4110">
        <w:rPr>
          <w:b/>
        </w:rPr>
        <w:t xml:space="preserve">dirección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2B6752" w:rsidRPr="00BF4110" w:rsidRDefault="00EA33FA" w:rsidP="004B5724">
      <w:pPr>
        <w:pStyle w:val="SubStepAlpha"/>
        <w:numPr>
          <w:ilvl w:val="2"/>
          <w:numId w:val="14"/>
        </w:numPr>
      </w:pPr>
      <w:r w:rsidRPr="00BF4110">
        <w:t xml:space="preserve">Establezca la dirección link-local </w:t>
      </w:r>
      <w:proofErr w:type="spellStart"/>
      <w:r w:rsidRPr="00BF4110">
        <w:rPr>
          <w:b/>
        </w:rPr>
        <w:t>FE80</w:t>
      </w:r>
      <w:proofErr w:type="spellEnd"/>
      <w:proofErr w:type="gramStart"/>
      <w:r w:rsidRPr="00BF4110">
        <w:rPr>
          <w:b/>
        </w:rPr>
        <w:t>::1</w:t>
      </w:r>
      <w:proofErr w:type="gramEnd"/>
      <w:r w:rsidRPr="00BF4110">
        <w:t xml:space="preserve"> como el </w:t>
      </w:r>
      <w:proofErr w:type="spellStart"/>
      <w:r w:rsidRPr="00BF4110">
        <w:rPr>
          <w:b/>
        </w:rPr>
        <w:t>gateway</w:t>
      </w:r>
      <w:proofErr w:type="spellEnd"/>
      <w:r w:rsidRPr="00BF4110">
        <w:rPr>
          <w:b/>
        </w:rPr>
        <w:t xml:space="preserve"> </w:t>
      </w:r>
      <w:proofErr w:type="spellStart"/>
      <w:r w:rsidRPr="00BF4110">
        <w:rPr>
          <w:b/>
        </w:rPr>
        <w:t>IPv6</w:t>
      </w:r>
      <w:proofErr w:type="spellEnd"/>
      <w:r w:rsidRPr="00BF4110">
        <w:t>.</w:t>
      </w:r>
    </w:p>
    <w:p w:rsidR="00C4143B" w:rsidRPr="00BF4110" w:rsidRDefault="00C4143B" w:rsidP="004B5724">
      <w:pPr>
        <w:pStyle w:val="SubStepAlpha"/>
        <w:numPr>
          <w:ilvl w:val="2"/>
          <w:numId w:val="14"/>
        </w:numPr>
      </w:pPr>
      <w:r w:rsidRPr="00BF4110">
        <w:t xml:space="preserve">Repita los pasos 1a a </w:t>
      </w:r>
      <w:proofErr w:type="spellStart"/>
      <w:r w:rsidRPr="00BF4110">
        <w:t>1c</w:t>
      </w:r>
      <w:proofErr w:type="spellEnd"/>
      <w:r w:rsidRPr="00BF4110">
        <w:t xml:space="preserve"> para </w:t>
      </w:r>
      <w:proofErr w:type="spellStart"/>
      <w:r w:rsidRPr="00BF4110">
        <w:rPr>
          <w:b/>
        </w:rPr>
        <w:t>Design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(Diseño)</w:t>
      </w:r>
      <w:r w:rsidRPr="00BF4110">
        <w:t xml:space="preserve">. Consulte la </w:t>
      </w:r>
      <w:r w:rsidRPr="00BF4110">
        <w:rPr>
          <w:b/>
        </w:rPr>
        <w:t>tabla de direccionamiento</w:t>
      </w:r>
      <w:r w:rsidRPr="00BF4110">
        <w:t xml:space="preserve"> para obtener la dirección </w:t>
      </w:r>
      <w:proofErr w:type="spellStart"/>
      <w:r w:rsidRPr="00BF4110">
        <w:t>IPv6</w:t>
      </w:r>
      <w:proofErr w:type="spellEnd"/>
      <w:r w:rsidRPr="00BF4110">
        <w:t>.</w:t>
      </w:r>
    </w:p>
    <w:p w:rsidR="001A0DEE" w:rsidRPr="00BF4110" w:rsidRDefault="001A0DEE" w:rsidP="00726DDA">
      <w:pPr>
        <w:pStyle w:val="PartHead"/>
      </w:pPr>
      <w:r w:rsidRPr="00BF4110">
        <w:t>Probar y verificar la conectividad de red</w:t>
      </w:r>
    </w:p>
    <w:p w:rsidR="001A0DEE" w:rsidRPr="00BF4110" w:rsidRDefault="009F17D2" w:rsidP="00726DDA">
      <w:pPr>
        <w:pStyle w:val="StepHead"/>
      </w:pPr>
      <w:r w:rsidRPr="00BF4110">
        <w:t>Abrir las páginas web del servidor desde los clientes.</w:t>
      </w:r>
    </w:p>
    <w:p w:rsidR="00F6561B" w:rsidRPr="00BF4110" w:rsidRDefault="00F6561B" w:rsidP="004B5724">
      <w:pPr>
        <w:pStyle w:val="SubStepAlpha"/>
        <w:numPr>
          <w:ilvl w:val="2"/>
          <w:numId w:val="15"/>
        </w:numPr>
      </w:pPr>
      <w:r w:rsidRPr="00BF4110">
        <w:t xml:space="preserve">Haga clic en </w:t>
      </w:r>
      <w:r w:rsidRPr="00BF4110">
        <w:rPr>
          <w:b/>
        </w:rPr>
        <w:t xml:space="preserve">Sales </w:t>
      </w:r>
      <w:r w:rsidRPr="00455AE7">
        <w:rPr>
          <w:bCs/>
        </w:rPr>
        <w:t>(Ventas)</w:t>
      </w:r>
      <w:r w:rsidR="00455AE7">
        <w:t xml:space="preserve"> </w:t>
      </w:r>
      <w:r w:rsidRPr="00BF4110">
        <w:t xml:space="preserve">y, a continuación, en la ficha </w:t>
      </w:r>
      <w:r w:rsidRPr="00BF4110">
        <w:rPr>
          <w:b/>
        </w:rPr>
        <w:t xml:space="preserve">Desktop </w:t>
      </w:r>
      <w:r w:rsidRPr="00455AE7">
        <w:rPr>
          <w:bCs/>
        </w:rPr>
        <w:t>(Escritorio)</w:t>
      </w:r>
      <w:r w:rsidRPr="00BF4110">
        <w:t xml:space="preserve">. Si es necesario, cierre la ventana </w:t>
      </w:r>
      <w:r w:rsidRPr="00BF4110">
        <w:rPr>
          <w:b/>
        </w:rPr>
        <w:t xml:space="preserve">IP </w:t>
      </w:r>
      <w:proofErr w:type="spellStart"/>
      <w:r w:rsidRPr="00BF4110">
        <w:rPr>
          <w:b/>
        </w:rPr>
        <w:t>Configuration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(Configuración de IP)</w:t>
      </w:r>
      <w:r w:rsidRPr="00BF4110">
        <w:t xml:space="preserve">. </w:t>
      </w:r>
    </w:p>
    <w:p w:rsidR="009F17D2" w:rsidRPr="00BF4110" w:rsidRDefault="00F6561B" w:rsidP="004B5724">
      <w:pPr>
        <w:pStyle w:val="SubStepAlpha"/>
        <w:numPr>
          <w:ilvl w:val="2"/>
          <w:numId w:val="15"/>
        </w:numPr>
      </w:pPr>
      <w:r w:rsidRPr="00BF4110">
        <w:t xml:space="preserve">Haga clic en </w:t>
      </w:r>
      <w:r w:rsidRPr="00BF4110">
        <w:rPr>
          <w:b/>
        </w:rPr>
        <w:t xml:space="preserve">Web Browser </w:t>
      </w:r>
      <w:r w:rsidRPr="00455AE7">
        <w:rPr>
          <w:bCs/>
        </w:rPr>
        <w:t>(Navegador web)</w:t>
      </w:r>
      <w:r w:rsidRPr="00BF4110">
        <w:t xml:space="preserve">. Introduzca </w:t>
      </w:r>
      <w:proofErr w:type="spellStart"/>
      <w:r w:rsidRPr="00BF4110">
        <w:rPr>
          <w:b/>
        </w:rPr>
        <w:t>2001:DB8:1:1</w:t>
      </w:r>
      <w:proofErr w:type="spellEnd"/>
      <w:r w:rsidRPr="00BF4110">
        <w:rPr>
          <w:b/>
        </w:rPr>
        <w:t>::4</w:t>
      </w:r>
      <w:r w:rsidRPr="00BF4110">
        <w:t xml:space="preserve"> en el cuadro de dirección </w:t>
      </w:r>
      <w:proofErr w:type="spellStart"/>
      <w:r w:rsidRPr="00BF4110">
        <w:t>URL</w:t>
      </w:r>
      <w:proofErr w:type="spellEnd"/>
      <w:r w:rsidRPr="00BF4110">
        <w:t xml:space="preserve"> y haga clic en </w:t>
      </w:r>
      <w:proofErr w:type="spellStart"/>
      <w:r w:rsidRPr="00BF4110">
        <w:rPr>
          <w:b/>
        </w:rPr>
        <w:t>Go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(Ir)</w:t>
      </w:r>
      <w:r w:rsidRPr="00BF4110">
        <w:t xml:space="preserve">. Debería aparecer el sitio web de </w:t>
      </w:r>
      <w:proofErr w:type="spellStart"/>
      <w:r w:rsidRPr="00BF4110">
        <w:rPr>
          <w:b/>
        </w:rPr>
        <w:t>Accounting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(Contabilidad)</w:t>
      </w:r>
      <w:r w:rsidRPr="00BF4110">
        <w:t>.</w:t>
      </w:r>
    </w:p>
    <w:p w:rsidR="001A0DEE" w:rsidRPr="00BF4110" w:rsidRDefault="009F17D2" w:rsidP="004B5724">
      <w:pPr>
        <w:pStyle w:val="SubStepAlpha"/>
        <w:numPr>
          <w:ilvl w:val="2"/>
          <w:numId w:val="15"/>
        </w:numPr>
      </w:pPr>
      <w:r w:rsidRPr="00BF4110">
        <w:t xml:space="preserve">Introduzca </w:t>
      </w:r>
      <w:proofErr w:type="spellStart"/>
      <w:r w:rsidRPr="00BF4110">
        <w:rPr>
          <w:b/>
        </w:rPr>
        <w:t>2001:DB8:1:2</w:t>
      </w:r>
      <w:proofErr w:type="spellEnd"/>
      <w:r w:rsidRPr="00BF4110">
        <w:rPr>
          <w:b/>
        </w:rPr>
        <w:t>::4</w:t>
      </w:r>
      <w:r w:rsidRPr="00BF4110">
        <w:t xml:space="preserve"> en el cuadro de </w:t>
      </w:r>
      <w:proofErr w:type="spellStart"/>
      <w:r w:rsidRPr="00BF4110">
        <w:t>URL</w:t>
      </w:r>
      <w:proofErr w:type="spellEnd"/>
      <w:r w:rsidRPr="00BF4110">
        <w:t xml:space="preserve"> y haga clic en </w:t>
      </w:r>
      <w:proofErr w:type="spellStart"/>
      <w:r w:rsidRPr="00BF4110">
        <w:rPr>
          <w:b/>
        </w:rPr>
        <w:t>Go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(Ir)</w:t>
      </w:r>
      <w:r w:rsidRPr="00BF4110">
        <w:t xml:space="preserve">. Debería aparecer el sitio web de </w:t>
      </w:r>
      <w:r w:rsidRPr="00BF4110">
        <w:rPr>
          <w:b/>
        </w:rPr>
        <w:t>CAD</w:t>
      </w:r>
      <w:r w:rsidRPr="00BF4110">
        <w:t>.</w:t>
      </w:r>
    </w:p>
    <w:p w:rsidR="00537BAF" w:rsidRPr="00BF4110" w:rsidRDefault="005A2215" w:rsidP="004B5724">
      <w:pPr>
        <w:pStyle w:val="SubStepAlpha"/>
        <w:numPr>
          <w:ilvl w:val="2"/>
          <w:numId w:val="15"/>
        </w:numPr>
      </w:pPr>
      <w:r w:rsidRPr="00BF4110">
        <w:t xml:space="preserve">Repita los pasos 1a a </w:t>
      </w:r>
      <w:proofErr w:type="spellStart"/>
      <w:r w:rsidRPr="00BF4110">
        <w:t>1d</w:t>
      </w:r>
      <w:proofErr w:type="spellEnd"/>
      <w:r w:rsidRPr="00BF4110">
        <w:t xml:space="preserve"> para el resto de los clientes.</w:t>
      </w:r>
    </w:p>
    <w:p w:rsidR="00167DC7" w:rsidRPr="00BF4110" w:rsidRDefault="00167DC7" w:rsidP="004F00BF">
      <w:pPr>
        <w:pStyle w:val="StepHead"/>
      </w:pPr>
      <w:r w:rsidRPr="00BF4110">
        <w:t>Hacer ping al ISP.</w:t>
      </w:r>
    </w:p>
    <w:p w:rsidR="00167DC7" w:rsidRPr="00BF4110" w:rsidRDefault="00167DC7" w:rsidP="004B5724">
      <w:pPr>
        <w:pStyle w:val="SubStepAlpha"/>
        <w:numPr>
          <w:ilvl w:val="2"/>
          <w:numId w:val="16"/>
        </w:numPr>
      </w:pPr>
      <w:r w:rsidRPr="00BF4110">
        <w:t>Abra una ventana de configuración de cualquier equipo cliente haciendo clic en el ícono.</w:t>
      </w:r>
    </w:p>
    <w:p w:rsidR="00167DC7" w:rsidRPr="00BF4110" w:rsidRDefault="00652A04" w:rsidP="004B5724">
      <w:pPr>
        <w:pStyle w:val="SubStepAlpha"/>
        <w:numPr>
          <w:ilvl w:val="2"/>
          <w:numId w:val="16"/>
        </w:numPr>
      </w:pPr>
      <w:r w:rsidRPr="00BF4110">
        <w:t xml:space="preserve">Haga clic en la ficha </w:t>
      </w:r>
      <w:r w:rsidRPr="00BF4110">
        <w:rPr>
          <w:b/>
        </w:rPr>
        <w:t xml:space="preserve">Desktop </w:t>
      </w:r>
      <w:r w:rsidRPr="00455AE7">
        <w:rPr>
          <w:bCs/>
        </w:rPr>
        <w:t>(Escritorio)</w:t>
      </w:r>
      <w:r w:rsidRPr="00BF4110">
        <w:t xml:space="preserve"> &gt; </w:t>
      </w:r>
      <w:proofErr w:type="spellStart"/>
      <w:r w:rsidRPr="00BF4110">
        <w:rPr>
          <w:b/>
        </w:rPr>
        <w:t>Command</w:t>
      </w:r>
      <w:proofErr w:type="spellEnd"/>
      <w:r w:rsidRPr="00BF4110">
        <w:rPr>
          <w:b/>
        </w:rPr>
        <w:t xml:space="preserve"> </w:t>
      </w:r>
      <w:proofErr w:type="spellStart"/>
      <w:r w:rsidRPr="00BF4110">
        <w:rPr>
          <w:b/>
        </w:rPr>
        <w:t>Prompt</w:t>
      </w:r>
      <w:proofErr w:type="spellEnd"/>
      <w:r w:rsidRPr="00BF4110">
        <w:rPr>
          <w:b/>
        </w:rPr>
        <w:t xml:space="preserve"> </w:t>
      </w:r>
      <w:r w:rsidRPr="00455AE7">
        <w:rPr>
          <w:bCs/>
        </w:rPr>
        <w:t>(Símbolo del sistema)</w:t>
      </w:r>
      <w:r w:rsidRPr="00BF4110">
        <w:t>.</w:t>
      </w:r>
    </w:p>
    <w:p w:rsidR="00F6561B" w:rsidRPr="00BF4110" w:rsidRDefault="00F6561B" w:rsidP="004B5724">
      <w:pPr>
        <w:pStyle w:val="SubStepAlpha"/>
        <w:numPr>
          <w:ilvl w:val="2"/>
          <w:numId w:val="16"/>
        </w:numPr>
      </w:pPr>
      <w:r w:rsidRPr="00BF4110">
        <w:t>Pruebe la conectividad al ISP con el siguiente comando:</w:t>
      </w:r>
    </w:p>
    <w:p w:rsidR="00167DC7" w:rsidRPr="00BF4110" w:rsidRDefault="00181D5D" w:rsidP="00F6561B">
      <w:pPr>
        <w:pStyle w:val="CMD"/>
      </w:pPr>
      <w:r w:rsidRPr="00BF4110">
        <w:t xml:space="preserve">PC&gt; </w:t>
      </w:r>
      <w:r w:rsidRPr="00BF4110">
        <w:rPr>
          <w:b/>
        </w:rPr>
        <w:t xml:space="preserve">ping </w:t>
      </w:r>
      <w:proofErr w:type="spellStart"/>
      <w:r w:rsidRPr="00BF4110">
        <w:rPr>
          <w:b/>
        </w:rPr>
        <w:t>2001:DB8:1:A001</w:t>
      </w:r>
      <w:proofErr w:type="spellEnd"/>
      <w:proofErr w:type="gramStart"/>
      <w:r w:rsidRPr="00BF4110">
        <w:rPr>
          <w:b/>
        </w:rPr>
        <w:t>::1</w:t>
      </w:r>
      <w:proofErr w:type="gramEnd"/>
    </w:p>
    <w:p w:rsidR="005247B3" w:rsidRPr="00BF4110" w:rsidRDefault="00412D4F" w:rsidP="004B5724">
      <w:pPr>
        <w:pStyle w:val="SubStepAlpha"/>
        <w:numPr>
          <w:ilvl w:val="2"/>
          <w:numId w:val="16"/>
        </w:numPr>
      </w:pPr>
      <w:r w:rsidRPr="00BF4110">
        <w:t xml:space="preserve">Repita el comando </w:t>
      </w:r>
      <w:r w:rsidRPr="00BF4110">
        <w:rPr>
          <w:b/>
        </w:rPr>
        <w:t>ping</w:t>
      </w:r>
      <w:r w:rsidRPr="00BF4110">
        <w:t xml:space="preserve"> con otros clientes hasta que se haya verificado la plena conectividad. </w:t>
      </w:r>
    </w:p>
    <w:sectPr w:rsidR="005247B3" w:rsidRPr="00BF4110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715" w:rsidRDefault="00D32715" w:rsidP="0090659A">
      <w:pPr>
        <w:spacing w:after="0" w:line="240" w:lineRule="auto"/>
      </w:pPr>
      <w:r>
        <w:separator/>
      </w:r>
    </w:p>
    <w:p w:rsidR="00D32715" w:rsidRDefault="00D32715"/>
    <w:p w:rsidR="00D32715" w:rsidRDefault="00D32715"/>
    <w:p w:rsidR="00D32715" w:rsidRDefault="00D32715"/>
    <w:p w:rsidR="00D32715" w:rsidRDefault="00D32715"/>
  </w:endnote>
  <w:endnote w:type="continuationSeparator" w:id="0">
    <w:p w:rsidR="00D32715" w:rsidRDefault="00D32715" w:rsidP="0090659A">
      <w:pPr>
        <w:spacing w:after="0" w:line="240" w:lineRule="auto"/>
      </w:pPr>
      <w:r>
        <w:continuationSeparator/>
      </w:r>
    </w:p>
    <w:p w:rsidR="00D32715" w:rsidRDefault="00D32715"/>
    <w:p w:rsidR="00D32715" w:rsidRDefault="00D32715"/>
    <w:p w:rsidR="00D32715" w:rsidRDefault="00D32715"/>
    <w:p w:rsidR="00D32715" w:rsidRDefault="00D3271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Pr="0090659A" w:rsidRDefault="00167DC7" w:rsidP="008C4307">
    <w:pPr>
      <w:pStyle w:val="Footer"/>
      <w:rPr>
        <w:szCs w:val="16"/>
      </w:rPr>
    </w:pPr>
    <w:r>
      <w:t xml:space="preserve">© </w:t>
    </w:r>
    <w:r w:rsidR="00C20A5F">
      <w:fldChar w:fldCharType="begin"/>
    </w:r>
    <w:r w:rsidR="00B00C67">
      <w:instrText xml:space="preserve"> DATE  \@ "yyyy"  \* MERGEFORMAT </w:instrText>
    </w:r>
    <w:r w:rsidR="00C20A5F">
      <w:fldChar w:fldCharType="separate"/>
    </w:r>
    <w:r w:rsidR="004F00BF">
      <w:rPr>
        <w:noProof/>
      </w:rPr>
      <w:t>2015</w:t>
    </w:r>
    <w:r w:rsidR="00C20A5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C20A5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20A5F" w:rsidRPr="0090659A">
      <w:rPr>
        <w:b/>
        <w:szCs w:val="16"/>
      </w:rPr>
      <w:fldChar w:fldCharType="separate"/>
    </w:r>
    <w:r w:rsidR="004F00BF">
      <w:rPr>
        <w:b/>
        <w:noProof/>
        <w:szCs w:val="16"/>
      </w:rPr>
      <w:t>3</w:t>
    </w:r>
    <w:r w:rsidR="00C20A5F" w:rsidRPr="0090659A">
      <w:rPr>
        <w:b/>
        <w:szCs w:val="16"/>
      </w:rPr>
      <w:fldChar w:fldCharType="end"/>
    </w:r>
    <w:r>
      <w:t xml:space="preserve"> de </w:t>
    </w:r>
    <w:r w:rsidR="00C20A5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20A5F" w:rsidRPr="0090659A">
      <w:rPr>
        <w:b/>
        <w:szCs w:val="16"/>
      </w:rPr>
      <w:fldChar w:fldCharType="separate"/>
    </w:r>
    <w:r w:rsidR="004F00BF">
      <w:rPr>
        <w:b/>
        <w:noProof/>
        <w:szCs w:val="16"/>
      </w:rPr>
      <w:t>3</w:t>
    </w:r>
    <w:r w:rsidR="00C20A5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Pr="0090659A" w:rsidRDefault="00167DC7" w:rsidP="008C4307">
    <w:pPr>
      <w:pStyle w:val="Footer"/>
      <w:rPr>
        <w:szCs w:val="16"/>
      </w:rPr>
    </w:pPr>
    <w:r>
      <w:t xml:space="preserve">© </w:t>
    </w:r>
    <w:r w:rsidR="00C20A5F">
      <w:fldChar w:fldCharType="begin"/>
    </w:r>
    <w:r w:rsidR="00B00C67">
      <w:instrText xml:space="preserve"> DATE  \@ "yyyy"  \* MERGEFORMAT </w:instrText>
    </w:r>
    <w:r w:rsidR="00C20A5F">
      <w:fldChar w:fldCharType="separate"/>
    </w:r>
    <w:r w:rsidR="004F00BF">
      <w:rPr>
        <w:noProof/>
      </w:rPr>
      <w:t>2015</w:t>
    </w:r>
    <w:r w:rsidR="00C20A5F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C20A5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20A5F" w:rsidRPr="0090659A">
      <w:rPr>
        <w:b/>
        <w:szCs w:val="16"/>
      </w:rPr>
      <w:fldChar w:fldCharType="separate"/>
    </w:r>
    <w:r w:rsidR="004F00BF">
      <w:rPr>
        <w:b/>
        <w:noProof/>
        <w:szCs w:val="16"/>
      </w:rPr>
      <w:t>1</w:t>
    </w:r>
    <w:r w:rsidR="00C20A5F" w:rsidRPr="0090659A">
      <w:rPr>
        <w:b/>
        <w:szCs w:val="16"/>
      </w:rPr>
      <w:fldChar w:fldCharType="end"/>
    </w:r>
    <w:r>
      <w:t xml:space="preserve"> de </w:t>
    </w:r>
    <w:r w:rsidR="00C20A5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20A5F" w:rsidRPr="0090659A">
      <w:rPr>
        <w:b/>
        <w:szCs w:val="16"/>
      </w:rPr>
      <w:fldChar w:fldCharType="separate"/>
    </w:r>
    <w:r w:rsidR="004F00BF">
      <w:rPr>
        <w:b/>
        <w:noProof/>
        <w:szCs w:val="16"/>
      </w:rPr>
      <w:t>3</w:t>
    </w:r>
    <w:r w:rsidR="00C20A5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715" w:rsidRDefault="00D32715" w:rsidP="0090659A">
      <w:pPr>
        <w:spacing w:after="0" w:line="240" w:lineRule="auto"/>
      </w:pPr>
      <w:r>
        <w:separator/>
      </w:r>
    </w:p>
    <w:p w:rsidR="00D32715" w:rsidRDefault="00D32715"/>
    <w:p w:rsidR="00D32715" w:rsidRDefault="00D32715"/>
    <w:p w:rsidR="00D32715" w:rsidRDefault="00D32715"/>
    <w:p w:rsidR="00D32715" w:rsidRDefault="00D32715"/>
  </w:footnote>
  <w:footnote w:type="continuationSeparator" w:id="0">
    <w:p w:rsidR="00D32715" w:rsidRDefault="00D32715" w:rsidP="0090659A">
      <w:pPr>
        <w:spacing w:after="0" w:line="240" w:lineRule="auto"/>
      </w:pPr>
      <w:r>
        <w:continuationSeparator/>
      </w:r>
    </w:p>
    <w:p w:rsidR="00D32715" w:rsidRDefault="00D32715"/>
    <w:p w:rsidR="00D32715" w:rsidRDefault="00D32715"/>
    <w:p w:rsidR="00D32715" w:rsidRDefault="00D32715"/>
    <w:p w:rsidR="00D32715" w:rsidRDefault="00D3271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Default="00ED4545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Configuración de direccionamiento </w:t>
    </w:r>
    <w:proofErr w:type="spellStart"/>
    <w:r>
      <w:t>IPv6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Default="00167DC7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33FC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8D32C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5BF0F36"/>
    <w:multiLevelType w:val="multilevel"/>
    <w:tmpl w:val="18D29C7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118BB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6F2785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0464B2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7F06C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  <w:num w:numId="15">
    <w:abstractNumId w:val="10"/>
  </w:num>
  <w:num w:numId="16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659A"/>
    <w:rsid w:val="00037862"/>
    <w:rsid w:val="00041AF6"/>
    <w:rsid w:val="00042201"/>
    <w:rsid w:val="00042426"/>
    <w:rsid w:val="00044E62"/>
    <w:rsid w:val="00050139"/>
    <w:rsid w:val="00050BA4"/>
    <w:rsid w:val="00051738"/>
    <w:rsid w:val="00052548"/>
    <w:rsid w:val="00054DE6"/>
    <w:rsid w:val="00060696"/>
    <w:rsid w:val="000612DA"/>
    <w:rsid w:val="00067B20"/>
    <w:rsid w:val="00070483"/>
    <w:rsid w:val="00070D98"/>
    <w:rsid w:val="00073044"/>
    <w:rsid w:val="000769CF"/>
    <w:rsid w:val="000815D8"/>
    <w:rsid w:val="000828EC"/>
    <w:rsid w:val="00085CC6"/>
    <w:rsid w:val="00090C07"/>
    <w:rsid w:val="00091366"/>
    <w:rsid w:val="00091E8D"/>
    <w:rsid w:val="00092FFD"/>
    <w:rsid w:val="0009378D"/>
    <w:rsid w:val="00095A9C"/>
    <w:rsid w:val="000962EF"/>
    <w:rsid w:val="00097163"/>
    <w:rsid w:val="000A22C8"/>
    <w:rsid w:val="000A2754"/>
    <w:rsid w:val="000B2344"/>
    <w:rsid w:val="000B34C8"/>
    <w:rsid w:val="000B7DE5"/>
    <w:rsid w:val="000C3610"/>
    <w:rsid w:val="000C378A"/>
    <w:rsid w:val="000D1F76"/>
    <w:rsid w:val="000D55B4"/>
    <w:rsid w:val="000D5A20"/>
    <w:rsid w:val="000D784A"/>
    <w:rsid w:val="000E5B11"/>
    <w:rsid w:val="000E6553"/>
    <w:rsid w:val="000E65F0"/>
    <w:rsid w:val="000F072C"/>
    <w:rsid w:val="000F6743"/>
    <w:rsid w:val="000F7805"/>
    <w:rsid w:val="00103878"/>
    <w:rsid w:val="001072AE"/>
    <w:rsid w:val="00107B2B"/>
    <w:rsid w:val="00112AC5"/>
    <w:rsid w:val="00112B06"/>
    <w:rsid w:val="001133DD"/>
    <w:rsid w:val="00120CBE"/>
    <w:rsid w:val="00121751"/>
    <w:rsid w:val="0012734E"/>
    <w:rsid w:val="0013114E"/>
    <w:rsid w:val="00131D3C"/>
    <w:rsid w:val="001366EC"/>
    <w:rsid w:val="00137312"/>
    <w:rsid w:val="0014137E"/>
    <w:rsid w:val="0014219C"/>
    <w:rsid w:val="001425ED"/>
    <w:rsid w:val="00154E3A"/>
    <w:rsid w:val="00163164"/>
    <w:rsid w:val="001645F4"/>
    <w:rsid w:val="00167DC7"/>
    <w:rsid w:val="001710C0"/>
    <w:rsid w:val="00172AFB"/>
    <w:rsid w:val="00174575"/>
    <w:rsid w:val="001772B8"/>
    <w:rsid w:val="00180FBF"/>
    <w:rsid w:val="00181D5D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9C5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D78AB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04856"/>
    <w:rsid w:val="002113B8"/>
    <w:rsid w:val="00215665"/>
    <w:rsid w:val="0021792C"/>
    <w:rsid w:val="002240AB"/>
    <w:rsid w:val="00225E37"/>
    <w:rsid w:val="00232B0F"/>
    <w:rsid w:val="0024101B"/>
    <w:rsid w:val="00242E3A"/>
    <w:rsid w:val="002504F5"/>
    <w:rsid w:val="002506CF"/>
    <w:rsid w:val="00250DEE"/>
    <w:rsid w:val="0025107F"/>
    <w:rsid w:val="00251B1D"/>
    <w:rsid w:val="00254AA5"/>
    <w:rsid w:val="00257BE6"/>
    <w:rsid w:val="00260CD4"/>
    <w:rsid w:val="002639D8"/>
    <w:rsid w:val="00263FBC"/>
    <w:rsid w:val="00265F77"/>
    <w:rsid w:val="00266C83"/>
    <w:rsid w:val="0027287B"/>
    <w:rsid w:val="002768DC"/>
    <w:rsid w:val="00282C88"/>
    <w:rsid w:val="00283B34"/>
    <w:rsid w:val="00285D92"/>
    <w:rsid w:val="0029728F"/>
    <w:rsid w:val="002A6C56"/>
    <w:rsid w:val="002A7100"/>
    <w:rsid w:val="002B0947"/>
    <w:rsid w:val="002B26FF"/>
    <w:rsid w:val="002B6752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5AB6"/>
    <w:rsid w:val="002F45FF"/>
    <w:rsid w:val="002F6D17"/>
    <w:rsid w:val="002F7B92"/>
    <w:rsid w:val="00302887"/>
    <w:rsid w:val="003056EB"/>
    <w:rsid w:val="003071FF"/>
    <w:rsid w:val="00310652"/>
    <w:rsid w:val="00312C12"/>
    <w:rsid w:val="0031371D"/>
    <w:rsid w:val="003158C9"/>
    <w:rsid w:val="003175FB"/>
    <w:rsid w:val="00317886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B90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3ED"/>
    <w:rsid w:val="003E7E56"/>
    <w:rsid w:val="003F0721"/>
    <w:rsid w:val="003F0B1E"/>
    <w:rsid w:val="003F18D1"/>
    <w:rsid w:val="003F4F0E"/>
    <w:rsid w:val="003F6E06"/>
    <w:rsid w:val="004002BA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F7A"/>
    <w:rsid w:val="00452C6D"/>
    <w:rsid w:val="00455AE7"/>
    <w:rsid w:val="00455E0B"/>
    <w:rsid w:val="00457337"/>
    <w:rsid w:val="004637D1"/>
    <w:rsid w:val="0046587A"/>
    <w:rsid w:val="004658B7"/>
    <w:rsid w:val="004659EE"/>
    <w:rsid w:val="004701C8"/>
    <w:rsid w:val="0047628F"/>
    <w:rsid w:val="00487F0A"/>
    <w:rsid w:val="0049265B"/>
    <w:rsid w:val="004936C2"/>
    <w:rsid w:val="0049379C"/>
    <w:rsid w:val="00497508"/>
    <w:rsid w:val="004A0DF2"/>
    <w:rsid w:val="004A1195"/>
    <w:rsid w:val="004A1CA0"/>
    <w:rsid w:val="004A22E9"/>
    <w:rsid w:val="004A4932"/>
    <w:rsid w:val="004A5BC5"/>
    <w:rsid w:val="004B023D"/>
    <w:rsid w:val="004B4983"/>
    <w:rsid w:val="004B5724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F00BF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6AE8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5372"/>
    <w:rsid w:val="005A6E62"/>
    <w:rsid w:val="005B1920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5C7C"/>
    <w:rsid w:val="00626833"/>
    <w:rsid w:val="00636CFF"/>
    <w:rsid w:val="00637ED1"/>
    <w:rsid w:val="00637FCF"/>
    <w:rsid w:val="00640DED"/>
    <w:rsid w:val="00641DF9"/>
    <w:rsid w:val="006428E5"/>
    <w:rsid w:val="00644958"/>
    <w:rsid w:val="0064506A"/>
    <w:rsid w:val="00652A04"/>
    <w:rsid w:val="00657393"/>
    <w:rsid w:val="00662BD6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582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D5DE5"/>
    <w:rsid w:val="006E6581"/>
    <w:rsid w:val="006E71DF"/>
    <w:rsid w:val="006F1CC4"/>
    <w:rsid w:val="006F2699"/>
    <w:rsid w:val="006F2A86"/>
    <w:rsid w:val="006F3163"/>
    <w:rsid w:val="006F3996"/>
    <w:rsid w:val="00703D03"/>
    <w:rsid w:val="00705C25"/>
    <w:rsid w:val="00705FEC"/>
    <w:rsid w:val="00707364"/>
    <w:rsid w:val="00707CA9"/>
    <w:rsid w:val="0071147A"/>
    <w:rsid w:val="0071185D"/>
    <w:rsid w:val="00713D8F"/>
    <w:rsid w:val="00715C96"/>
    <w:rsid w:val="007208CC"/>
    <w:rsid w:val="007222AD"/>
    <w:rsid w:val="007267CF"/>
    <w:rsid w:val="00726DDA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0613"/>
    <w:rsid w:val="008313F3"/>
    <w:rsid w:val="00836395"/>
    <w:rsid w:val="008405BB"/>
    <w:rsid w:val="00846494"/>
    <w:rsid w:val="00847168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02F4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A32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1B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2B48"/>
    <w:rsid w:val="0095615C"/>
    <w:rsid w:val="00963B17"/>
    <w:rsid w:val="00963E34"/>
    <w:rsid w:val="00964DFA"/>
    <w:rsid w:val="009735B6"/>
    <w:rsid w:val="00974552"/>
    <w:rsid w:val="0098155C"/>
    <w:rsid w:val="00983B77"/>
    <w:rsid w:val="009860CA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29ED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211"/>
    <w:rsid w:val="00A21578"/>
    <w:rsid w:val="00A23476"/>
    <w:rsid w:val="00A24829"/>
    <w:rsid w:val="00A32905"/>
    <w:rsid w:val="00A34E7F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0EBF"/>
    <w:rsid w:val="00A754B4"/>
    <w:rsid w:val="00A77B01"/>
    <w:rsid w:val="00A807C1"/>
    <w:rsid w:val="00A83374"/>
    <w:rsid w:val="00A87348"/>
    <w:rsid w:val="00A96172"/>
    <w:rsid w:val="00A97AC9"/>
    <w:rsid w:val="00AA5634"/>
    <w:rsid w:val="00AB04A5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3BD6"/>
    <w:rsid w:val="00AE56C0"/>
    <w:rsid w:val="00AE6B62"/>
    <w:rsid w:val="00AF0942"/>
    <w:rsid w:val="00B00914"/>
    <w:rsid w:val="00B00C67"/>
    <w:rsid w:val="00B02A8E"/>
    <w:rsid w:val="00B0498D"/>
    <w:rsid w:val="00B052EE"/>
    <w:rsid w:val="00B1081F"/>
    <w:rsid w:val="00B10D31"/>
    <w:rsid w:val="00B11065"/>
    <w:rsid w:val="00B23C0F"/>
    <w:rsid w:val="00B27499"/>
    <w:rsid w:val="00B3010D"/>
    <w:rsid w:val="00B30376"/>
    <w:rsid w:val="00B34C7E"/>
    <w:rsid w:val="00B35151"/>
    <w:rsid w:val="00B420CD"/>
    <w:rsid w:val="00B433F2"/>
    <w:rsid w:val="00B458E8"/>
    <w:rsid w:val="00B5397B"/>
    <w:rsid w:val="00B54FBB"/>
    <w:rsid w:val="00B572BB"/>
    <w:rsid w:val="00B62809"/>
    <w:rsid w:val="00B70718"/>
    <w:rsid w:val="00B7675A"/>
    <w:rsid w:val="00B81898"/>
    <w:rsid w:val="00B8606B"/>
    <w:rsid w:val="00B878E7"/>
    <w:rsid w:val="00B97278"/>
    <w:rsid w:val="00BA0095"/>
    <w:rsid w:val="00BA09FE"/>
    <w:rsid w:val="00BA1D0B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3A1"/>
    <w:rsid w:val="00BD6D76"/>
    <w:rsid w:val="00BE53C5"/>
    <w:rsid w:val="00BE56B3"/>
    <w:rsid w:val="00BF04E8"/>
    <w:rsid w:val="00BF16BF"/>
    <w:rsid w:val="00BF33B2"/>
    <w:rsid w:val="00BF39C9"/>
    <w:rsid w:val="00BF4110"/>
    <w:rsid w:val="00BF4D1F"/>
    <w:rsid w:val="00C027E1"/>
    <w:rsid w:val="00C02A73"/>
    <w:rsid w:val="00C063D2"/>
    <w:rsid w:val="00C07FD9"/>
    <w:rsid w:val="00C10955"/>
    <w:rsid w:val="00C11C4D"/>
    <w:rsid w:val="00C12BCB"/>
    <w:rsid w:val="00C14C52"/>
    <w:rsid w:val="00C1712C"/>
    <w:rsid w:val="00C17C17"/>
    <w:rsid w:val="00C20A5F"/>
    <w:rsid w:val="00C210DC"/>
    <w:rsid w:val="00C23E16"/>
    <w:rsid w:val="00C27E37"/>
    <w:rsid w:val="00C32713"/>
    <w:rsid w:val="00C351B8"/>
    <w:rsid w:val="00C410D9"/>
    <w:rsid w:val="00C4143B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42"/>
    <w:rsid w:val="00C6495E"/>
    <w:rsid w:val="00C670EE"/>
    <w:rsid w:val="00C67E3B"/>
    <w:rsid w:val="00C72F58"/>
    <w:rsid w:val="00C90311"/>
    <w:rsid w:val="00C91C26"/>
    <w:rsid w:val="00C9207E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3C4F"/>
    <w:rsid w:val="00CE4DC8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2715"/>
    <w:rsid w:val="00D345AB"/>
    <w:rsid w:val="00D372C3"/>
    <w:rsid w:val="00D41566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69BC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C7E70"/>
    <w:rsid w:val="00DE2B64"/>
    <w:rsid w:val="00DE2DFD"/>
    <w:rsid w:val="00DE6F44"/>
    <w:rsid w:val="00DF3937"/>
    <w:rsid w:val="00DF45C1"/>
    <w:rsid w:val="00DF7C1C"/>
    <w:rsid w:val="00E037D9"/>
    <w:rsid w:val="00E03FB8"/>
    <w:rsid w:val="00E130EB"/>
    <w:rsid w:val="00E1457C"/>
    <w:rsid w:val="00E162CD"/>
    <w:rsid w:val="00E17FA5"/>
    <w:rsid w:val="00E216EC"/>
    <w:rsid w:val="00E24233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4676"/>
    <w:rsid w:val="00E56510"/>
    <w:rsid w:val="00E56664"/>
    <w:rsid w:val="00E62EA8"/>
    <w:rsid w:val="00E652DC"/>
    <w:rsid w:val="00E67A6E"/>
    <w:rsid w:val="00E71B43"/>
    <w:rsid w:val="00E740D6"/>
    <w:rsid w:val="00E7670B"/>
    <w:rsid w:val="00E80BEA"/>
    <w:rsid w:val="00E81612"/>
    <w:rsid w:val="00E87D18"/>
    <w:rsid w:val="00E87D62"/>
    <w:rsid w:val="00E92FD1"/>
    <w:rsid w:val="00E930A9"/>
    <w:rsid w:val="00E97036"/>
    <w:rsid w:val="00EA33FA"/>
    <w:rsid w:val="00EA486E"/>
    <w:rsid w:val="00EA4FA3"/>
    <w:rsid w:val="00EB001B"/>
    <w:rsid w:val="00EB07E1"/>
    <w:rsid w:val="00EB24A9"/>
    <w:rsid w:val="00EB60AE"/>
    <w:rsid w:val="00EB6C33"/>
    <w:rsid w:val="00EC592D"/>
    <w:rsid w:val="00EC6537"/>
    <w:rsid w:val="00EC6B93"/>
    <w:rsid w:val="00ED0EB0"/>
    <w:rsid w:val="00ED13C0"/>
    <w:rsid w:val="00ED4545"/>
    <w:rsid w:val="00ED6019"/>
    <w:rsid w:val="00ED7830"/>
    <w:rsid w:val="00EE18CD"/>
    <w:rsid w:val="00EE3909"/>
    <w:rsid w:val="00EE6632"/>
    <w:rsid w:val="00EF25F7"/>
    <w:rsid w:val="00EF4205"/>
    <w:rsid w:val="00EF5939"/>
    <w:rsid w:val="00EF6C1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53E21"/>
    <w:rsid w:val="00F57EFA"/>
    <w:rsid w:val="00F608C9"/>
    <w:rsid w:val="00F60BE0"/>
    <w:rsid w:val="00F6280E"/>
    <w:rsid w:val="00F63BD3"/>
    <w:rsid w:val="00F6561B"/>
    <w:rsid w:val="00F679EB"/>
    <w:rsid w:val="00F7050A"/>
    <w:rsid w:val="00F75533"/>
    <w:rsid w:val="00F80C20"/>
    <w:rsid w:val="00F81E9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4AA8"/>
    <w:rsid w:val="00FB5FD9"/>
    <w:rsid w:val="00FC1B6F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D969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ED4545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8B7A32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D969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ED4545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8B7A32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05637-AF5C-4032-9372-EABB6BB12B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7948F0-D4BA-430B-8EC2-028727CB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CAD7B8-2683-4CE2-9945-E1A6615C8D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52FA2-7F93-4098-99A7-DE798CCB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12</TotalTime>
  <Pages>3</Pages>
  <Words>671</Words>
  <Characters>4304</Characters>
  <Application>Microsoft Office Word</Application>
  <DocSecurity>0</DocSecurity>
  <Lines>100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12</cp:revision>
  <cp:lastPrinted>2015-06-23T17:39:00Z</cp:lastPrinted>
  <dcterms:created xsi:type="dcterms:W3CDTF">2015-06-23T17:32:00Z</dcterms:created>
  <dcterms:modified xsi:type="dcterms:W3CDTF">2015-12-10T08:43:00Z</dcterms:modified>
</cp:coreProperties>
</file>